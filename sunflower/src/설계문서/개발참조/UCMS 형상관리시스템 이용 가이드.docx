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38" w:rsidRPr="00957D9F" w:rsidRDefault="00203A38" w:rsidP="00AA1A3D">
      <w:pPr>
        <w:widowControl w:val="0"/>
        <w:spacing w:line="276" w:lineRule="auto"/>
        <w:jc w:val="right"/>
        <w:rPr>
          <w:rFonts w:asciiTheme="minorEastAsia" w:eastAsiaTheme="minorEastAsia" w:hAnsiTheme="minorEastAsia"/>
        </w:rPr>
      </w:pPr>
    </w:p>
    <w:p w:rsidR="00203A38" w:rsidRPr="00957D9F" w:rsidRDefault="00203A38" w:rsidP="00A509FA">
      <w:pPr>
        <w:widowControl w:val="0"/>
        <w:spacing w:line="276" w:lineRule="auto"/>
        <w:jc w:val="center"/>
        <w:rPr>
          <w:rFonts w:asciiTheme="minorEastAsia" w:eastAsiaTheme="minorEastAsia" w:hAnsiTheme="minorEastAsia"/>
        </w:rPr>
      </w:pPr>
    </w:p>
    <w:p w:rsidR="00203A38" w:rsidRPr="00957D9F" w:rsidRDefault="00203A38" w:rsidP="00A509FA">
      <w:pPr>
        <w:widowControl w:val="0"/>
        <w:spacing w:line="276" w:lineRule="auto"/>
        <w:rPr>
          <w:rFonts w:asciiTheme="minorEastAsia" w:eastAsiaTheme="minorEastAsia" w:hAnsiTheme="minorEastAsia"/>
        </w:rPr>
      </w:pPr>
    </w:p>
    <w:p w:rsidR="00203A38" w:rsidRPr="00957D9F" w:rsidRDefault="00203A38" w:rsidP="00A509FA">
      <w:pPr>
        <w:widowControl w:val="0"/>
        <w:spacing w:line="276" w:lineRule="auto"/>
        <w:rPr>
          <w:rFonts w:asciiTheme="minorEastAsia" w:eastAsiaTheme="minorEastAsia" w:hAnsiTheme="minorEastAsia"/>
          <w:sz w:val="20"/>
        </w:rPr>
      </w:pPr>
    </w:p>
    <w:tbl>
      <w:tblPr>
        <w:tblW w:w="9500" w:type="dxa"/>
        <w:tblInd w:w="99" w:type="dxa"/>
        <w:tblBorders>
          <w:bottom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0"/>
      </w:tblGrid>
      <w:tr w:rsidR="00203A38" w:rsidRPr="00957D9F" w:rsidTr="00F55B0A">
        <w:trPr>
          <w:trHeight w:val="348"/>
        </w:trPr>
        <w:tc>
          <w:tcPr>
            <w:tcW w:w="9500" w:type="dxa"/>
          </w:tcPr>
          <w:p w:rsidR="00203A38" w:rsidRPr="00957D9F" w:rsidRDefault="00736EE3" w:rsidP="00C75941">
            <w:pPr>
              <w:widowControl w:val="0"/>
              <w:spacing w:line="276" w:lineRule="auto"/>
              <w:ind w:rightChars="85" w:right="187"/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C75941">
              <w:rPr>
                <w:rFonts w:ascii="HY헤드라인M" w:eastAsia="HY헤드라인M" w:cs="Haansoft Batang"/>
                <w:color w:val="FFC000"/>
                <w:sz w:val="72"/>
                <w:szCs w:val="96"/>
              </w:rPr>
              <w:t>U</w:t>
            </w:r>
            <w:r w:rsidR="007C017B" w:rsidRPr="00C75941">
              <w:rPr>
                <w:rFonts w:ascii="HY헤드라인M" w:eastAsia="HY헤드라인M" w:cs="Haansoft Batang"/>
                <w:color w:val="FFC000"/>
                <w:sz w:val="72"/>
                <w:szCs w:val="96"/>
              </w:rPr>
              <w:t xml:space="preserve">CMS </w:t>
            </w:r>
            <w:r w:rsidR="00C75941" w:rsidRPr="00C75941">
              <w:rPr>
                <w:rFonts w:ascii="HY헤드라인M" w:eastAsia="HY헤드라인M" w:cs="Haansoft Batang" w:hint="eastAsia"/>
                <w:sz w:val="72"/>
                <w:szCs w:val="96"/>
              </w:rPr>
              <w:t>형상관리계획서</w:t>
            </w:r>
          </w:p>
        </w:tc>
      </w:tr>
    </w:tbl>
    <w:p w:rsidR="00203A38" w:rsidRPr="005A424D" w:rsidRDefault="00203A38" w:rsidP="00A509FA">
      <w:pPr>
        <w:widowControl w:val="0"/>
        <w:spacing w:line="276" w:lineRule="auto"/>
        <w:rPr>
          <w:rFonts w:asciiTheme="minorEastAsia" w:eastAsiaTheme="minorEastAsia" w:hAnsiTheme="minorEastAsia"/>
          <w:sz w:val="20"/>
        </w:rPr>
      </w:pPr>
    </w:p>
    <w:p w:rsidR="00203A38" w:rsidRPr="00957D9F" w:rsidRDefault="00D32211" w:rsidP="005A424D">
      <w:pPr>
        <w:widowControl w:val="0"/>
        <w:spacing w:line="276" w:lineRule="auto"/>
        <w:jc w:val="center"/>
        <w:rPr>
          <w:rFonts w:asciiTheme="minorEastAsia" w:eastAsiaTheme="minorEastAsia" w:hAnsiTheme="minorEastAsia"/>
          <w:sz w:val="20"/>
        </w:rPr>
      </w:pPr>
      <w:r>
        <w:rPr>
          <w:rFonts w:asciiTheme="majorHAnsi" w:eastAsiaTheme="majorHAnsi" w:hAnsiTheme="majorHAnsi" w:hint="eastAsia"/>
          <w:szCs w:val="22"/>
        </w:rPr>
        <w:t>2015.0</w:t>
      </w:r>
      <w:r w:rsidR="00736EE3">
        <w:rPr>
          <w:rFonts w:asciiTheme="majorHAnsi" w:eastAsiaTheme="majorHAnsi" w:hAnsiTheme="majorHAnsi"/>
          <w:szCs w:val="22"/>
        </w:rPr>
        <w:t>8</w:t>
      </w:r>
      <w:r w:rsidR="005A424D" w:rsidRPr="00126544">
        <w:rPr>
          <w:rFonts w:asciiTheme="majorHAnsi" w:eastAsiaTheme="majorHAnsi" w:hAnsiTheme="majorHAnsi" w:hint="eastAsia"/>
          <w:szCs w:val="22"/>
        </w:rPr>
        <w:t>.2</w:t>
      </w:r>
      <w:r>
        <w:rPr>
          <w:rFonts w:asciiTheme="majorHAnsi" w:eastAsiaTheme="majorHAnsi" w:hAnsiTheme="majorHAnsi" w:hint="eastAsia"/>
          <w:szCs w:val="22"/>
        </w:rPr>
        <w:t>5</w:t>
      </w:r>
    </w:p>
    <w:p w:rsidR="00A509FA" w:rsidRPr="00957D9F" w:rsidRDefault="00A509FA" w:rsidP="00A509FA">
      <w:pPr>
        <w:widowControl w:val="0"/>
        <w:spacing w:line="276" w:lineRule="auto"/>
        <w:rPr>
          <w:rFonts w:asciiTheme="minorEastAsia" w:eastAsiaTheme="minorEastAsia" w:hAnsiTheme="minorEastAsia"/>
          <w:sz w:val="20"/>
        </w:rPr>
      </w:pPr>
    </w:p>
    <w:p w:rsidR="00203A38" w:rsidRDefault="00203A38" w:rsidP="00A509FA">
      <w:pPr>
        <w:widowControl w:val="0"/>
        <w:spacing w:line="276" w:lineRule="auto"/>
        <w:jc w:val="center"/>
        <w:rPr>
          <w:rFonts w:asciiTheme="minorEastAsia" w:eastAsiaTheme="minorEastAsia" w:hAnsiTheme="minorEastAsia" w:hint="eastAsia"/>
          <w:sz w:val="20"/>
        </w:rPr>
      </w:pPr>
    </w:p>
    <w:p w:rsidR="00C75941" w:rsidRDefault="00C75941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br w:type="page"/>
      </w:r>
    </w:p>
    <w:p w:rsidR="00C75941" w:rsidRPr="00957D9F" w:rsidRDefault="00C75941" w:rsidP="00A509FA">
      <w:pPr>
        <w:widowControl w:val="0"/>
        <w:spacing w:line="276" w:lineRule="auto"/>
        <w:jc w:val="center"/>
        <w:rPr>
          <w:rFonts w:asciiTheme="minorEastAsia" w:eastAsiaTheme="minorEastAsia" w:hAnsiTheme="minorEastAsia"/>
          <w:sz w:val="20"/>
        </w:rPr>
      </w:pPr>
    </w:p>
    <w:p w:rsidR="004E4540" w:rsidRPr="00957D9F" w:rsidRDefault="004E4540" w:rsidP="00A509FA">
      <w:pPr>
        <w:pStyle w:val="aa"/>
        <w:spacing w:line="276" w:lineRule="auto"/>
        <w:rPr>
          <w:rFonts w:asciiTheme="minorEastAsia" w:eastAsiaTheme="minorEastAsia" w:hAnsiTheme="minorEastAsia"/>
        </w:rPr>
      </w:pPr>
      <w:proofErr w:type="gramStart"/>
      <w:r w:rsidRPr="00957D9F">
        <w:rPr>
          <w:rFonts w:asciiTheme="minorEastAsia" w:eastAsiaTheme="minorEastAsia" w:hAnsiTheme="minorEastAsia" w:hint="eastAsia"/>
        </w:rPr>
        <w:t>목  차</w:t>
      </w:r>
      <w:proofErr w:type="gramEnd"/>
    </w:p>
    <w:p w:rsidR="004E4540" w:rsidRPr="00957D9F" w:rsidRDefault="004E4540" w:rsidP="00A509FA">
      <w:pPr>
        <w:pStyle w:val="aa"/>
        <w:spacing w:line="276" w:lineRule="auto"/>
        <w:rPr>
          <w:rFonts w:asciiTheme="minorEastAsia" w:eastAsiaTheme="minorEastAsia" w:hAnsiTheme="minorEastAsia"/>
          <w:sz w:val="20"/>
        </w:rPr>
      </w:pPr>
    </w:p>
    <w:p w:rsidR="00A96652" w:rsidRDefault="007C089F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7F65F0">
        <w:rPr>
          <w:rFonts w:asciiTheme="majorHAnsi" w:eastAsiaTheme="majorHAnsi" w:hAnsiTheme="majorHAnsi"/>
          <w:sz w:val="20"/>
        </w:rPr>
        <w:fldChar w:fldCharType="begin"/>
      </w:r>
      <w:r w:rsidR="004E4540" w:rsidRPr="007F65F0">
        <w:rPr>
          <w:rFonts w:asciiTheme="majorHAnsi" w:eastAsiaTheme="majorHAnsi" w:hAnsiTheme="majorHAnsi"/>
          <w:sz w:val="20"/>
        </w:rPr>
        <w:instrText xml:space="preserve"> TOC \o "1-4" \h \z </w:instrText>
      </w:r>
      <w:r w:rsidRPr="007F65F0">
        <w:rPr>
          <w:rFonts w:asciiTheme="majorHAnsi" w:eastAsiaTheme="majorHAnsi" w:hAnsiTheme="majorHAnsi"/>
          <w:sz w:val="20"/>
        </w:rPr>
        <w:fldChar w:fldCharType="separate"/>
      </w:r>
      <w:hyperlink w:anchor="_Toc482722476" w:history="1">
        <w:r w:rsidR="00A96652" w:rsidRPr="00DD40B6">
          <w:rPr>
            <w:rStyle w:val="ab"/>
            <w:noProof/>
          </w:rPr>
          <w:t>1. 문서 개요</w:t>
        </w:r>
        <w:r w:rsidR="00A96652">
          <w:rPr>
            <w:noProof/>
            <w:webHidden/>
          </w:rPr>
          <w:tab/>
        </w:r>
        <w:r w:rsidR="00A96652">
          <w:rPr>
            <w:noProof/>
            <w:webHidden/>
          </w:rPr>
          <w:fldChar w:fldCharType="begin"/>
        </w:r>
        <w:r w:rsidR="00A96652">
          <w:rPr>
            <w:noProof/>
            <w:webHidden/>
          </w:rPr>
          <w:instrText xml:space="preserve"> PAGEREF _Toc482722476 \h </w:instrText>
        </w:r>
        <w:r w:rsidR="00A96652">
          <w:rPr>
            <w:noProof/>
            <w:webHidden/>
          </w:rPr>
        </w:r>
        <w:r w:rsidR="00A96652">
          <w:rPr>
            <w:noProof/>
            <w:webHidden/>
          </w:rPr>
          <w:fldChar w:fldCharType="separate"/>
        </w:r>
        <w:r w:rsidR="00E24F0A">
          <w:rPr>
            <w:noProof/>
            <w:webHidden/>
          </w:rPr>
          <w:t>3</w:t>
        </w:r>
        <w:r w:rsidR="00A96652">
          <w:rPr>
            <w:noProof/>
            <w:webHidden/>
          </w:rPr>
          <w:fldChar w:fldCharType="end"/>
        </w:r>
      </w:hyperlink>
    </w:p>
    <w:p w:rsidR="00A96652" w:rsidRDefault="00A96652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82722477" w:history="1">
        <w:r w:rsidRPr="00DD40B6">
          <w:rPr>
            <w:rStyle w:val="ab"/>
            <w:noProof/>
          </w:rPr>
          <w:t>2. 형상관리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_Toc482722477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F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652" w:rsidRDefault="00A96652">
      <w:pPr>
        <w:pStyle w:val="2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482722478" w:history="1">
        <w:r w:rsidRPr="00DD40B6">
          <w:rPr>
            <w:rStyle w:val="ab"/>
            <w:noProof/>
          </w:rPr>
          <w:t>2.1 형상관리 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_Toc482722478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F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652" w:rsidRDefault="00A96652">
      <w:pPr>
        <w:pStyle w:val="2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482722479" w:history="1">
        <w:r w:rsidRPr="00DD40B6">
          <w:rPr>
            <w:rStyle w:val="ab"/>
            <w:noProof/>
          </w:rPr>
          <w:t>2.2 형상관리 조직과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_Toc482722479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F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652" w:rsidRDefault="00A96652">
      <w:pPr>
        <w:pStyle w:val="2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482722480" w:history="1">
        <w:r w:rsidRPr="00DD40B6">
          <w:rPr>
            <w:rStyle w:val="ab"/>
            <w:noProof/>
          </w:rPr>
          <w:t>2.3 형상관리 시스템 서버정보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_Toc482722480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F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652" w:rsidRDefault="00A96652">
      <w:pPr>
        <w:pStyle w:val="12"/>
        <w:rPr>
          <w:rStyle w:val="ab"/>
          <w:rFonts w:hint="eastAsia"/>
          <w:noProof/>
        </w:rPr>
      </w:pPr>
      <w:hyperlink w:anchor="_Toc482722481" w:history="1">
        <w:r w:rsidRPr="00DD40B6">
          <w:rPr>
            <w:rStyle w:val="ab"/>
            <w:noProof/>
          </w:rPr>
          <w:t>3. 형상관리 개발환경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_Toc482722481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F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652" w:rsidRDefault="00A96652" w:rsidP="00A96652">
      <w:pPr>
        <w:rPr>
          <w:rFonts w:hint="eastAsia"/>
          <w:noProof/>
        </w:rPr>
      </w:pPr>
    </w:p>
    <w:p w:rsidR="00A96652" w:rsidRDefault="00A96652">
      <w:pPr>
        <w:adjustRightInd/>
        <w:spacing w:line="240" w:lineRule="auto"/>
        <w:jc w:val="left"/>
        <w:textAlignment w:val="auto"/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AC2C79" w:rsidRDefault="007C089F" w:rsidP="00AC2C79">
      <w:pPr>
        <w:pStyle w:val="10"/>
      </w:pPr>
      <w:r w:rsidRPr="007F65F0">
        <w:lastRenderedPageBreak/>
        <w:fldChar w:fldCharType="end"/>
      </w:r>
      <w:r w:rsidR="00AC2C79" w:rsidRPr="00AC2C79">
        <w:rPr>
          <w:rFonts w:hint="eastAsia"/>
        </w:rPr>
        <w:t xml:space="preserve"> </w:t>
      </w:r>
      <w:bookmarkStart w:id="1" w:name="_Toc482722476"/>
      <w:r w:rsidR="00C65642">
        <w:rPr>
          <w:rFonts w:hint="eastAsia"/>
        </w:rPr>
        <w:t>문서</w:t>
      </w:r>
      <w:r w:rsidR="00C65642">
        <w:rPr>
          <w:rFonts w:hint="eastAsia"/>
        </w:rPr>
        <w:t xml:space="preserve"> </w:t>
      </w:r>
      <w:r w:rsidR="00C65642">
        <w:rPr>
          <w:rFonts w:hint="eastAsia"/>
        </w:rPr>
        <w:t>개요</w:t>
      </w:r>
      <w:bookmarkEnd w:id="1"/>
    </w:p>
    <w:p w:rsidR="001D3A45" w:rsidRDefault="001D3A45" w:rsidP="001D3A45">
      <w:pPr>
        <w:ind w:firstLineChars="100" w:firstLine="220"/>
        <w:jc w:val="left"/>
      </w:pPr>
      <w:r>
        <w:rPr>
          <w:rFonts w:hint="eastAsia"/>
        </w:rPr>
        <w:t>본 문서는 형상 관리 활동의 수행을 위한 계획을 기술한다. 즉, UCMS 프로젝트 산출물의 무결성과 적합성을 유지/관리하기 위하여 수행될 형상 식별/통제/상태보고/감사 등의 활동에 대한 계획을 기술한다.</w:t>
      </w:r>
    </w:p>
    <w:p w:rsidR="001D3A45" w:rsidRDefault="001D3A45" w:rsidP="001D3A45"/>
    <w:p w:rsidR="001D3A45" w:rsidRDefault="001D3A45" w:rsidP="001D3A45">
      <w:r>
        <w:rPr>
          <w:rFonts w:hint="eastAsia"/>
        </w:rPr>
        <w:t>본 문서의 주요 구성 항목은 다음과 같다.</w:t>
      </w:r>
    </w:p>
    <w:p w:rsidR="001D3A45" w:rsidRPr="006A50C5" w:rsidRDefault="001D3A45" w:rsidP="001D3A45">
      <w:pPr>
        <w:pStyle w:val="-12"/>
        <w:ind w:left="623"/>
      </w:pPr>
      <w:r w:rsidRPr="006A50C5">
        <w:rPr>
          <w:rFonts w:hint="eastAsia"/>
        </w:rPr>
        <w:t>형상 관리 활동: 형상 관리를 위하여 수행될 활동에 대한 수행 계획으로서 형상 식별 및 제어, 형상 상태 보고 계획 그리고 형상 감사 계획을 기술한다.</w:t>
      </w:r>
    </w:p>
    <w:p w:rsidR="001D3A45" w:rsidRDefault="001D3A45" w:rsidP="001D3A45">
      <w:pPr>
        <w:pStyle w:val="-12"/>
        <w:ind w:left="623"/>
      </w:pPr>
      <w:r>
        <w:rPr>
          <w:rFonts w:hint="eastAsia"/>
        </w:rPr>
        <w:t>형상 관리 조직: 형상 관리 활동을 수행하는 조직과 책임자를 지정하여 형상관리 체계를 구축한다.</w:t>
      </w:r>
    </w:p>
    <w:p w:rsidR="001D3A45" w:rsidRPr="001D3A45" w:rsidRDefault="001D3A45" w:rsidP="00D16091"/>
    <w:p w:rsidR="00736EE3" w:rsidRDefault="00C65642" w:rsidP="00B439CF">
      <w:pPr>
        <w:pStyle w:val="10"/>
      </w:pPr>
      <w:bookmarkStart w:id="2" w:name="_Toc482722477"/>
      <w:r>
        <w:rPr>
          <w:rFonts w:hint="eastAsia"/>
        </w:rPr>
        <w:t>형상</w:t>
      </w:r>
      <w:r w:rsidR="00EE2533">
        <w:rPr>
          <w:rFonts w:hint="eastAsia"/>
        </w:rPr>
        <w:t>관리</w:t>
      </w:r>
      <w:r w:rsidR="00EE2533">
        <w:rPr>
          <w:rFonts w:hint="eastAsia"/>
        </w:rPr>
        <w:t xml:space="preserve"> </w:t>
      </w:r>
      <w:r w:rsidR="00EE2533">
        <w:rPr>
          <w:rFonts w:hint="eastAsia"/>
        </w:rPr>
        <w:t>시스템</w:t>
      </w:r>
      <w:bookmarkEnd w:id="2"/>
    </w:p>
    <w:p w:rsidR="001D3A45" w:rsidRDefault="001D3A45" w:rsidP="005D6A47">
      <w:pPr>
        <w:pStyle w:val="20"/>
        <w:rPr>
          <w:rFonts w:hint="eastAsia"/>
        </w:rPr>
      </w:pPr>
      <w:bookmarkStart w:id="3" w:name="_Toc482722478"/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bookmarkEnd w:id="3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35"/>
        <w:gridCol w:w="7317"/>
      </w:tblGrid>
      <w:tr w:rsidR="001D51C3" w:rsidTr="001D51C3">
        <w:tc>
          <w:tcPr>
            <w:tcW w:w="2235" w:type="dxa"/>
          </w:tcPr>
          <w:p w:rsidR="001D51C3" w:rsidRPr="001D51C3" w:rsidRDefault="001D51C3" w:rsidP="001D51C3">
            <w:pPr>
              <w:jc w:val="center"/>
              <w:rPr>
                <w:rFonts w:hint="eastAsia"/>
                <w:b/>
              </w:rPr>
            </w:pPr>
            <w:r w:rsidRPr="001D51C3">
              <w:rPr>
                <w:rFonts w:hint="eastAsia"/>
                <w:b/>
              </w:rPr>
              <w:t>활동 명</w:t>
            </w:r>
          </w:p>
        </w:tc>
        <w:tc>
          <w:tcPr>
            <w:tcW w:w="7317" w:type="dxa"/>
          </w:tcPr>
          <w:p w:rsidR="001D51C3" w:rsidRPr="001D51C3" w:rsidRDefault="001D51C3" w:rsidP="001D51C3">
            <w:pPr>
              <w:jc w:val="center"/>
              <w:rPr>
                <w:rFonts w:hint="eastAsia"/>
                <w:b/>
              </w:rPr>
            </w:pPr>
            <w:r w:rsidRPr="001D51C3">
              <w:rPr>
                <w:rFonts w:hint="eastAsia"/>
                <w:b/>
              </w:rPr>
              <w:t>활동 내용</w:t>
            </w:r>
          </w:p>
        </w:tc>
      </w:tr>
      <w:tr w:rsidR="001D51C3" w:rsidTr="001D51C3">
        <w:tc>
          <w:tcPr>
            <w:tcW w:w="2235" w:type="dxa"/>
          </w:tcPr>
          <w:p w:rsidR="001D51C3" w:rsidRDefault="001D51C3" w:rsidP="001D51C3">
            <w:pPr>
              <w:rPr>
                <w:rFonts w:hint="eastAsia"/>
              </w:rPr>
            </w:pPr>
            <w:r>
              <w:rPr>
                <w:rFonts w:hint="eastAsia"/>
              </w:rPr>
              <w:t>형상 식별</w:t>
            </w:r>
          </w:p>
        </w:tc>
        <w:tc>
          <w:tcPr>
            <w:tcW w:w="7317" w:type="dxa"/>
          </w:tcPr>
          <w:p w:rsidR="001D51C3" w:rsidRDefault="001D51C3" w:rsidP="001D51C3">
            <w:pPr>
              <w:rPr>
                <w:rFonts w:hint="eastAsia"/>
              </w:rPr>
            </w:pPr>
            <w:r w:rsidRPr="001D51C3">
              <w:rPr>
                <w:rFonts w:hint="eastAsia"/>
              </w:rPr>
              <w:t>형상 관리를 할 항목을 식별하는 것</w:t>
            </w:r>
          </w:p>
        </w:tc>
      </w:tr>
      <w:tr w:rsidR="001D51C3" w:rsidTr="001D51C3">
        <w:tc>
          <w:tcPr>
            <w:tcW w:w="2235" w:type="dxa"/>
          </w:tcPr>
          <w:p w:rsidR="001D51C3" w:rsidRDefault="001D51C3" w:rsidP="001D51C3">
            <w:pPr>
              <w:rPr>
                <w:rFonts w:hint="eastAsia"/>
              </w:rPr>
            </w:pPr>
            <w:r>
              <w:rPr>
                <w:rFonts w:hint="eastAsia"/>
              </w:rPr>
              <w:t>형상 제어</w:t>
            </w:r>
          </w:p>
        </w:tc>
        <w:tc>
          <w:tcPr>
            <w:tcW w:w="7317" w:type="dxa"/>
          </w:tcPr>
          <w:p w:rsidR="001D51C3" w:rsidRDefault="001D51C3" w:rsidP="001D51C3">
            <w:pPr>
              <w:rPr>
                <w:rFonts w:hint="eastAsia"/>
              </w:rPr>
            </w:pPr>
            <w:r w:rsidRPr="001D51C3">
              <w:rPr>
                <w:rFonts w:hint="eastAsia"/>
              </w:rPr>
              <w:t>형상에 대한 변경 요청이 있을 경우, 변경 여부와 변경 활동을 통제하는 것</w:t>
            </w:r>
          </w:p>
        </w:tc>
      </w:tr>
      <w:tr w:rsidR="001D51C3" w:rsidTr="001D51C3">
        <w:tc>
          <w:tcPr>
            <w:tcW w:w="2235" w:type="dxa"/>
          </w:tcPr>
          <w:p w:rsidR="001D51C3" w:rsidRDefault="001D51C3" w:rsidP="001D51C3">
            <w:pPr>
              <w:rPr>
                <w:rFonts w:hint="eastAsia"/>
              </w:rPr>
            </w:pPr>
            <w:r>
              <w:rPr>
                <w:rFonts w:hint="eastAsia"/>
              </w:rPr>
              <w:t>형상 상태 보고</w:t>
            </w:r>
          </w:p>
        </w:tc>
        <w:tc>
          <w:tcPr>
            <w:tcW w:w="7317" w:type="dxa"/>
          </w:tcPr>
          <w:p w:rsidR="001D51C3" w:rsidRDefault="001D51C3" w:rsidP="001D51C3">
            <w:pPr>
              <w:rPr>
                <w:rFonts w:hint="eastAsia"/>
              </w:rPr>
            </w:pPr>
            <w:r w:rsidRPr="001D51C3">
              <w:rPr>
                <w:rFonts w:hint="eastAsia"/>
              </w:rPr>
              <w:t>형상 변경에 대한 내용을 기록하고 보고하는 것</w:t>
            </w:r>
          </w:p>
        </w:tc>
      </w:tr>
      <w:tr w:rsidR="001D51C3" w:rsidTr="001D51C3">
        <w:tc>
          <w:tcPr>
            <w:tcW w:w="2235" w:type="dxa"/>
          </w:tcPr>
          <w:p w:rsidR="001D51C3" w:rsidRDefault="001D51C3" w:rsidP="001D51C3">
            <w:pPr>
              <w:rPr>
                <w:rFonts w:hint="eastAsia"/>
              </w:rPr>
            </w:pPr>
            <w:r>
              <w:rPr>
                <w:rFonts w:hint="eastAsia"/>
              </w:rPr>
              <w:t>형상 감사</w:t>
            </w:r>
          </w:p>
        </w:tc>
        <w:tc>
          <w:tcPr>
            <w:tcW w:w="7317" w:type="dxa"/>
          </w:tcPr>
          <w:p w:rsidR="001D51C3" w:rsidRDefault="001D51C3" w:rsidP="001D51C3">
            <w:pPr>
              <w:rPr>
                <w:rFonts w:hint="eastAsia"/>
              </w:rPr>
            </w:pPr>
            <w:r w:rsidRPr="001D51C3">
              <w:rPr>
                <w:rFonts w:hint="eastAsia"/>
              </w:rPr>
              <w:t>형상 항목이 요구사항에 맞도록 잘 변경 되었는지 확인하는 것</w:t>
            </w:r>
          </w:p>
        </w:tc>
      </w:tr>
    </w:tbl>
    <w:p w:rsidR="001D51C3" w:rsidRDefault="001D51C3" w:rsidP="001D51C3">
      <w:pPr>
        <w:rPr>
          <w:rFonts w:hint="eastAsia"/>
        </w:rPr>
      </w:pPr>
    </w:p>
    <w:p w:rsidR="001D3A45" w:rsidRDefault="001D3A45" w:rsidP="001D3A45">
      <w:pPr>
        <w:pStyle w:val="20"/>
        <w:rPr>
          <w:rFonts w:hint="eastAsia"/>
        </w:rPr>
      </w:pPr>
      <w:bookmarkStart w:id="4" w:name="_Toc482722479"/>
      <w:r>
        <w:rPr>
          <w:rFonts w:hint="eastAsia"/>
        </w:rPr>
        <w:lastRenderedPageBreak/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조직과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bookmarkEnd w:id="4"/>
    </w:p>
    <w:p w:rsidR="001D3A45" w:rsidRDefault="001D51C3" w:rsidP="001D51C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3FD49D" wp14:editId="79CC43D4">
            <wp:extent cx="3881887" cy="16417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99" cy="16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C3" w:rsidRDefault="001D51C3" w:rsidP="001D51C3">
      <w:pPr>
        <w:jc w:val="center"/>
        <w:rPr>
          <w:rFonts w:hint="eastAsia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51"/>
        <w:gridCol w:w="5670"/>
        <w:gridCol w:w="1931"/>
      </w:tblGrid>
      <w:tr w:rsidR="001D51C3" w:rsidTr="00A96652">
        <w:tc>
          <w:tcPr>
            <w:tcW w:w="1951" w:type="dxa"/>
          </w:tcPr>
          <w:p w:rsidR="001D51C3" w:rsidRPr="001D51C3" w:rsidRDefault="001D51C3" w:rsidP="001D51C3">
            <w:pPr>
              <w:jc w:val="center"/>
              <w:rPr>
                <w:rFonts w:hint="eastAsia"/>
                <w:b/>
              </w:rPr>
            </w:pPr>
            <w:r w:rsidRPr="001D51C3">
              <w:rPr>
                <w:rFonts w:hint="eastAsia"/>
                <w:b/>
              </w:rPr>
              <w:t>담당자</w:t>
            </w:r>
          </w:p>
        </w:tc>
        <w:tc>
          <w:tcPr>
            <w:tcW w:w="5670" w:type="dxa"/>
          </w:tcPr>
          <w:p w:rsidR="001D51C3" w:rsidRPr="001D51C3" w:rsidRDefault="001D51C3" w:rsidP="001D51C3">
            <w:pPr>
              <w:jc w:val="center"/>
              <w:rPr>
                <w:rFonts w:hint="eastAsia"/>
                <w:b/>
              </w:rPr>
            </w:pPr>
            <w:r w:rsidRPr="001D51C3">
              <w:rPr>
                <w:rFonts w:hint="eastAsia"/>
                <w:b/>
              </w:rPr>
              <w:t>역할</w:t>
            </w:r>
          </w:p>
        </w:tc>
        <w:tc>
          <w:tcPr>
            <w:tcW w:w="1931" w:type="dxa"/>
          </w:tcPr>
          <w:p w:rsidR="001D51C3" w:rsidRPr="001D51C3" w:rsidRDefault="001D51C3" w:rsidP="001D51C3">
            <w:pPr>
              <w:jc w:val="center"/>
              <w:rPr>
                <w:rFonts w:hint="eastAsia"/>
                <w:b/>
              </w:rPr>
            </w:pPr>
            <w:r w:rsidRPr="001D51C3">
              <w:rPr>
                <w:rFonts w:hint="eastAsia"/>
                <w:b/>
              </w:rPr>
              <w:t>비고</w:t>
            </w:r>
          </w:p>
        </w:tc>
      </w:tr>
      <w:tr w:rsidR="001D51C3" w:rsidTr="00A96652">
        <w:tc>
          <w:tcPr>
            <w:tcW w:w="1951" w:type="dxa"/>
          </w:tcPr>
          <w:p w:rsidR="001D51C3" w:rsidRDefault="001D51C3" w:rsidP="001D51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형상관리 책임자</w:t>
            </w:r>
          </w:p>
        </w:tc>
        <w:tc>
          <w:tcPr>
            <w:tcW w:w="5670" w:type="dxa"/>
          </w:tcPr>
          <w:p w:rsidR="00A96652" w:rsidRDefault="00A96652" w:rsidP="00A966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 형상 관리 계획서에 따라 형상 관리 활동 수행</w:t>
            </w:r>
          </w:p>
          <w:p w:rsidR="001D51C3" w:rsidRDefault="00A96652" w:rsidP="00A966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 형상 관리의 생성 및 유지</w:t>
            </w:r>
          </w:p>
        </w:tc>
        <w:tc>
          <w:tcPr>
            <w:tcW w:w="1931" w:type="dxa"/>
          </w:tcPr>
          <w:p w:rsidR="001D51C3" w:rsidRDefault="001D51C3" w:rsidP="001D51C3">
            <w:pPr>
              <w:jc w:val="left"/>
              <w:rPr>
                <w:rFonts w:hint="eastAsia"/>
              </w:rPr>
            </w:pPr>
          </w:p>
        </w:tc>
      </w:tr>
      <w:tr w:rsidR="001D51C3" w:rsidTr="00A96652">
        <w:tc>
          <w:tcPr>
            <w:tcW w:w="1951" w:type="dxa"/>
          </w:tcPr>
          <w:p w:rsidR="001D51C3" w:rsidRDefault="001D51C3" w:rsidP="001D51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형상관리 담당자</w:t>
            </w:r>
          </w:p>
        </w:tc>
        <w:tc>
          <w:tcPr>
            <w:tcW w:w="5670" w:type="dxa"/>
          </w:tcPr>
          <w:p w:rsidR="00A96652" w:rsidRDefault="00A96652" w:rsidP="00A966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 형상 관리 절차의 개발 및 문서화</w:t>
            </w:r>
          </w:p>
          <w:p w:rsidR="001D51C3" w:rsidRDefault="00A96652" w:rsidP="00A966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 베이스라인의 확립 및 변화 관리</w:t>
            </w:r>
          </w:p>
        </w:tc>
        <w:tc>
          <w:tcPr>
            <w:tcW w:w="1931" w:type="dxa"/>
          </w:tcPr>
          <w:p w:rsidR="001D51C3" w:rsidRDefault="001D51C3" w:rsidP="001D51C3">
            <w:pPr>
              <w:jc w:val="left"/>
              <w:rPr>
                <w:rFonts w:hint="eastAsia"/>
              </w:rPr>
            </w:pPr>
          </w:p>
        </w:tc>
      </w:tr>
      <w:tr w:rsidR="001D51C3" w:rsidTr="00A96652">
        <w:tc>
          <w:tcPr>
            <w:tcW w:w="1951" w:type="dxa"/>
          </w:tcPr>
          <w:p w:rsidR="001D51C3" w:rsidRDefault="001D51C3" w:rsidP="001D51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프로젝트 관리자</w:t>
            </w:r>
          </w:p>
        </w:tc>
        <w:tc>
          <w:tcPr>
            <w:tcW w:w="5670" w:type="dxa"/>
          </w:tcPr>
          <w:p w:rsidR="001D51C3" w:rsidRDefault="00A96652" w:rsidP="001D51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• </w:t>
            </w:r>
            <w:r>
              <w:rPr>
                <w:rFonts w:hint="eastAsia"/>
              </w:rPr>
              <w:t xml:space="preserve">프로젝트 제품의 무결성과 변경에 대한 </w:t>
            </w:r>
            <w:proofErr w:type="spellStart"/>
            <w:r>
              <w:rPr>
                <w:rFonts w:hint="eastAsia"/>
              </w:rPr>
              <w:t>추적성을</w:t>
            </w:r>
            <w:proofErr w:type="spellEnd"/>
            <w:r>
              <w:rPr>
                <w:rFonts w:hint="eastAsia"/>
              </w:rPr>
              <w:t xml:space="preserve"> 확보하기 위한 관리자 </w:t>
            </w:r>
          </w:p>
        </w:tc>
        <w:tc>
          <w:tcPr>
            <w:tcW w:w="1931" w:type="dxa"/>
          </w:tcPr>
          <w:p w:rsidR="001D51C3" w:rsidRDefault="001D51C3" w:rsidP="001D51C3">
            <w:pPr>
              <w:jc w:val="left"/>
              <w:rPr>
                <w:rFonts w:hint="eastAsia"/>
              </w:rPr>
            </w:pPr>
          </w:p>
        </w:tc>
      </w:tr>
      <w:tr w:rsidR="001D51C3" w:rsidTr="00A96652">
        <w:tc>
          <w:tcPr>
            <w:tcW w:w="1951" w:type="dxa"/>
          </w:tcPr>
          <w:p w:rsidR="001D51C3" w:rsidRDefault="001D51C3" w:rsidP="001D51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프로젝트 실무자</w:t>
            </w:r>
          </w:p>
        </w:tc>
        <w:tc>
          <w:tcPr>
            <w:tcW w:w="5670" w:type="dxa"/>
          </w:tcPr>
          <w:p w:rsidR="001D51C3" w:rsidRDefault="00A96652" w:rsidP="001D51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프로젝트 </w:t>
            </w:r>
            <w:r w:rsidR="00896E45">
              <w:rPr>
                <w:rFonts w:hint="eastAsia"/>
              </w:rPr>
              <w:t>형상관리 실무자</w:t>
            </w:r>
          </w:p>
        </w:tc>
        <w:tc>
          <w:tcPr>
            <w:tcW w:w="1931" w:type="dxa"/>
          </w:tcPr>
          <w:p w:rsidR="001D51C3" w:rsidRDefault="001D51C3" w:rsidP="001D51C3">
            <w:pPr>
              <w:jc w:val="left"/>
              <w:rPr>
                <w:rFonts w:hint="eastAsia"/>
              </w:rPr>
            </w:pPr>
          </w:p>
        </w:tc>
      </w:tr>
      <w:tr w:rsidR="00A96652" w:rsidTr="00A96652">
        <w:tc>
          <w:tcPr>
            <w:tcW w:w="1951" w:type="dxa"/>
          </w:tcPr>
          <w:p w:rsidR="00A96652" w:rsidRDefault="00A96652" w:rsidP="001D51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품질보증 책임자</w:t>
            </w:r>
          </w:p>
        </w:tc>
        <w:tc>
          <w:tcPr>
            <w:tcW w:w="5670" w:type="dxa"/>
          </w:tcPr>
          <w:p w:rsidR="00A96652" w:rsidRDefault="00896E45" w:rsidP="001D51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 xml:space="preserve"> 프로젝트 품질보증을 위한 책임자</w:t>
            </w:r>
          </w:p>
        </w:tc>
        <w:tc>
          <w:tcPr>
            <w:tcW w:w="1931" w:type="dxa"/>
          </w:tcPr>
          <w:p w:rsidR="00A96652" w:rsidRDefault="00A96652" w:rsidP="001D51C3">
            <w:pPr>
              <w:jc w:val="left"/>
              <w:rPr>
                <w:rFonts w:hint="eastAsia"/>
              </w:rPr>
            </w:pPr>
          </w:p>
        </w:tc>
      </w:tr>
    </w:tbl>
    <w:p w:rsidR="001D51C3" w:rsidRPr="001D3A45" w:rsidRDefault="001D51C3" w:rsidP="001D51C3">
      <w:pPr>
        <w:jc w:val="left"/>
        <w:rPr>
          <w:rFonts w:hint="eastAsia"/>
        </w:rPr>
      </w:pPr>
    </w:p>
    <w:p w:rsidR="00B439CF" w:rsidRDefault="008C0759" w:rsidP="005D6A47">
      <w:pPr>
        <w:pStyle w:val="20"/>
        <w:rPr>
          <w:rFonts w:hint="eastAsia"/>
        </w:rPr>
      </w:pPr>
      <w:r>
        <w:rPr>
          <w:rFonts w:hint="eastAsia"/>
        </w:rPr>
        <w:t xml:space="preserve"> </w:t>
      </w:r>
      <w:bookmarkStart w:id="5" w:name="_Toc482722480"/>
      <w:r w:rsidR="00EE2533">
        <w:rPr>
          <w:rFonts w:hint="eastAsia"/>
        </w:rPr>
        <w:t>형상관리</w:t>
      </w:r>
      <w:r w:rsidR="00EE2533">
        <w:rPr>
          <w:rFonts w:hint="eastAsia"/>
        </w:rPr>
        <w:t xml:space="preserve"> </w:t>
      </w:r>
      <w:r w:rsidR="00EE2533">
        <w:rPr>
          <w:rFonts w:hint="eastAsia"/>
        </w:rPr>
        <w:t>시스템</w:t>
      </w:r>
      <w:r w:rsidR="00EE2533">
        <w:rPr>
          <w:rFonts w:hint="eastAsia"/>
        </w:rPr>
        <w:t xml:space="preserve"> </w:t>
      </w:r>
      <w:r w:rsidR="00EE2533">
        <w:rPr>
          <w:rFonts w:hint="eastAsia"/>
        </w:rPr>
        <w:t>서버정보</w:t>
      </w:r>
      <w:bookmarkEnd w:id="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18"/>
        <w:gridCol w:w="7034"/>
      </w:tblGrid>
      <w:tr w:rsidR="00706297" w:rsidTr="00706297">
        <w:tc>
          <w:tcPr>
            <w:tcW w:w="2518" w:type="dxa"/>
          </w:tcPr>
          <w:p w:rsidR="00706297" w:rsidRDefault="00706297" w:rsidP="00706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형상관리 서버</w:t>
            </w:r>
          </w:p>
        </w:tc>
        <w:tc>
          <w:tcPr>
            <w:tcW w:w="7034" w:type="dxa"/>
          </w:tcPr>
          <w:p w:rsidR="00706297" w:rsidRDefault="00706297" w:rsidP="00706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192.168.0.23</w:t>
            </w:r>
          </w:p>
        </w:tc>
      </w:tr>
      <w:tr w:rsidR="00706297" w:rsidTr="00706297">
        <w:tc>
          <w:tcPr>
            <w:tcW w:w="2518" w:type="dxa"/>
          </w:tcPr>
          <w:p w:rsidR="00706297" w:rsidRDefault="00706297" w:rsidP="00706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SVN 버전</w:t>
            </w:r>
          </w:p>
        </w:tc>
        <w:tc>
          <w:tcPr>
            <w:tcW w:w="7034" w:type="dxa"/>
          </w:tcPr>
          <w:p w:rsidR="00706297" w:rsidRDefault="00706297" w:rsidP="00706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LINUX SVN Server(</w:t>
            </w:r>
            <w:proofErr w:type="spellStart"/>
            <w:r w:rsidRPr="00706297">
              <w:rPr>
                <w:rFonts w:hint="eastAsia"/>
              </w:rPr>
              <w:t>svnserve</w:t>
            </w:r>
            <w:proofErr w:type="spellEnd"/>
            <w:r w:rsidRPr="00706297">
              <w:rPr>
                <w:rFonts w:hint="eastAsia"/>
              </w:rPr>
              <w:t xml:space="preserve">, </w:t>
            </w:r>
            <w:proofErr w:type="spellStart"/>
            <w:r w:rsidRPr="00706297">
              <w:rPr>
                <w:rFonts w:hint="eastAsia"/>
              </w:rPr>
              <w:t>버젼</w:t>
            </w:r>
            <w:proofErr w:type="spellEnd"/>
            <w:r w:rsidRPr="00706297">
              <w:rPr>
                <w:rFonts w:hint="eastAsia"/>
              </w:rPr>
              <w:t xml:space="preserve"> 1.6.11</w:t>
            </w:r>
            <w:r>
              <w:rPr>
                <w:rFonts w:hint="eastAsia"/>
              </w:rPr>
              <w:t>)</w:t>
            </w:r>
          </w:p>
        </w:tc>
      </w:tr>
      <w:tr w:rsidR="00706297" w:rsidTr="00706297">
        <w:tc>
          <w:tcPr>
            <w:tcW w:w="2518" w:type="dxa"/>
          </w:tcPr>
          <w:p w:rsidR="00706297" w:rsidRDefault="00706297" w:rsidP="00706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UCMS SVN URL</w:t>
            </w:r>
          </w:p>
        </w:tc>
        <w:tc>
          <w:tcPr>
            <w:tcW w:w="7034" w:type="dxa"/>
          </w:tcPr>
          <w:p w:rsidR="00706297" w:rsidRDefault="00706297" w:rsidP="00706297">
            <w:pPr>
              <w:jc w:val="left"/>
              <w:rPr>
                <w:rFonts w:hint="eastAsia"/>
              </w:rPr>
            </w:pPr>
            <w:r w:rsidRPr="00706297">
              <w:t>svn://112.220.85.26:3699/ucms/ucms22</w:t>
            </w:r>
          </w:p>
        </w:tc>
      </w:tr>
    </w:tbl>
    <w:p w:rsidR="00D16091" w:rsidRDefault="00D16091" w:rsidP="00D16091">
      <w:pPr>
        <w:rPr>
          <w:rFonts w:hint="eastAsia"/>
        </w:rPr>
      </w:pPr>
    </w:p>
    <w:p w:rsidR="003C3B12" w:rsidRDefault="00EE2533" w:rsidP="003C3B12">
      <w:pPr>
        <w:pStyle w:val="10"/>
        <w:rPr>
          <w:rFonts w:hint="eastAsia"/>
        </w:rPr>
      </w:pPr>
      <w:bookmarkStart w:id="6" w:name="_Toc482722481"/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개발환경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6"/>
    </w:p>
    <w:p w:rsidR="00EB13BA" w:rsidRDefault="007B6EAF" w:rsidP="007B6EAF">
      <w:pPr>
        <w:pStyle w:val="aff1"/>
        <w:numPr>
          <w:ilvl w:val="0"/>
          <w:numId w:val="50"/>
        </w:numPr>
        <w:ind w:leftChars="0"/>
        <w:rPr>
          <w:rFonts w:hint="eastAsia"/>
        </w:rPr>
      </w:pPr>
      <w:proofErr w:type="spellStart"/>
      <w:r w:rsidRPr="007B6EAF">
        <w:rPr>
          <w:rFonts w:hint="eastAsia"/>
        </w:rPr>
        <w:t>이클립스의</w:t>
      </w:r>
      <w:proofErr w:type="spellEnd"/>
      <w:r w:rsidRPr="007B6EAF">
        <w:rPr>
          <w:rFonts w:hint="eastAsia"/>
        </w:rPr>
        <w:t xml:space="preserve"> workspace를 D:\newProject\ucms\workspace </w:t>
      </w:r>
      <w:proofErr w:type="spellStart"/>
      <w:r w:rsidRPr="007B6EAF">
        <w:rPr>
          <w:rFonts w:hint="eastAsia"/>
        </w:rPr>
        <w:t>로</w:t>
      </w:r>
      <w:proofErr w:type="spellEnd"/>
      <w:r w:rsidRPr="007B6EAF">
        <w:rPr>
          <w:rFonts w:hint="eastAsia"/>
        </w:rPr>
        <w:t xml:space="preserve"> 잡는다.</w:t>
      </w:r>
    </w:p>
    <w:p w:rsidR="007B6EAF" w:rsidRDefault="007B6EAF" w:rsidP="007B6EAF">
      <w:pPr>
        <w:pStyle w:val="aff1"/>
        <w:numPr>
          <w:ilvl w:val="0"/>
          <w:numId w:val="50"/>
        </w:numPr>
        <w:ind w:leftChars="0"/>
        <w:rPr>
          <w:rFonts w:hint="eastAsia"/>
        </w:rPr>
      </w:pPr>
      <w:proofErr w:type="spellStart"/>
      <w:r w:rsidRPr="007B6EAF">
        <w:t>window</w:t>
      </w:r>
      <w:r w:rsidRPr="007B6EAF">
        <w:t>Preferences</w:t>
      </w:r>
      <w:r w:rsidRPr="007B6EAF">
        <w:t>General</w:t>
      </w:r>
      <w:r w:rsidRPr="007B6EAF">
        <w:t>Workspace</w:t>
      </w:r>
      <w:proofErr w:type="spellEnd"/>
      <w:r w:rsidRPr="007B6EAF">
        <w:t xml:space="preserve"> </w:t>
      </w:r>
      <w:r w:rsidRPr="007B6EAF">
        <w:t> text file Encoding</w:t>
      </w:r>
      <w:r w:rsidRPr="007B6EAF">
        <w:rPr>
          <w:rFonts w:hint="eastAsia"/>
        </w:rPr>
        <w:t>를</w:t>
      </w:r>
      <w:r w:rsidRPr="007B6EAF">
        <w:t xml:space="preserve"> UTF-8</w:t>
      </w:r>
      <w:r w:rsidRPr="007B6EAF">
        <w:rPr>
          <w:rFonts w:hint="eastAsia"/>
        </w:rPr>
        <w:t>로</w:t>
      </w:r>
      <w:r w:rsidRPr="007B6EAF">
        <w:t xml:space="preserve"> </w:t>
      </w:r>
      <w:r w:rsidRPr="007B6EAF">
        <w:rPr>
          <w:rFonts w:hint="eastAsia"/>
        </w:rPr>
        <w:t>설정</w:t>
      </w:r>
    </w:p>
    <w:p w:rsidR="007B6EAF" w:rsidRDefault="007B6EAF" w:rsidP="007B6EAF">
      <w:pPr>
        <w:pStyle w:val="aff1"/>
        <w:numPr>
          <w:ilvl w:val="0"/>
          <w:numId w:val="50"/>
        </w:numPr>
        <w:ind w:leftChars="0"/>
      </w:pPr>
      <w:r>
        <w:lastRenderedPageBreak/>
        <w:t xml:space="preserve">Tomcat </w:t>
      </w:r>
      <w:r>
        <w:rPr>
          <w:rFonts w:hint="eastAsia"/>
        </w:rPr>
        <w:t>설정</w:t>
      </w:r>
      <w:r>
        <w:br/>
        <w:t xml:space="preserve">- </w:t>
      </w:r>
      <w:proofErr w:type="spellStart"/>
      <w:r>
        <w:t>window</w:t>
      </w:r>
      <w:r>
        <w:t>Preferences</w:t>
      </w:r>
      <w:r>
        <w:t>Tomcat</w:t>
      </w:r>
      <w:proofErr w:type="spellEnd"/>
      <w:r>
        <w:t xml:space="preserve"> </w:t>
      </w:r>
      <w:r>
        <w:rPr>
          <w:rFonts w:hint="eastAsia"/>
        </w:rPr>
        <w:t>에서</w:t>
      </w:r>
      <w:r>
        <w:t xml:space="preserve"> Tomcat 6.x </w:t>
      </w:r>
      <w:r>
        <w:rPr>
          <w:rFonts w:hint="eastAsia"/>
        </w:rPr>
        <w:t>설정</w:t>
      </w:r>
    </w:p>
    <w:p w:rsidR="007B6EAF" w:rsidRDefault="007B6EAF" w:rsidP="007B6EAF">
      <w:pPr>
        <w:pStyle w:val="aff1"/>
        <w:ind w:leftChars="0" w:left="760"/>
        <w:rPr>
          <w:rFonts w:hint="eastAsia"/>
        </w:rPr>
      </w:pPr>
      <w:r>
        <w:rPr>
          <w:rFonts w:hint="eastAsia"/>
        </w:rPr>
        <w:t xml:space="preserve">ex) D:\newProject\_util\_was\_tomcat\apache-tomcat-6.0.36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설정</w:t>
      </w:r>
    </w:p>
    <w:p w:rsidR="007B6EAF" w:rsidRDefault="007B6EAF" w:rsidP="007B6EAF">
      <w:pPr>
        <w:pStyle w:val="aff1"/>
        <w:ind w:leftChars="0" w:left="760"/>
        <w:rPr>
          <w:rFonts w:hint="eastAsia"/>
        </w:rPr>
      </w:pPr>
    </w:p>
    <w:p w:rsidR="007B6EAF" w:rsidRDefault="007B6EAF" w:rsidP="007B6EAF">
      <w:pPr>
        <w:pStyle w:val="aff1"/>
        <w:numPr>
          <w:ilvl w:val="0"/>
          <w:numId w:val="50"/>
        </w:numPr>
        <w:ind w:leftChars="0"/>
        <w:rPr>
          <w:rFonts w:hint="eastAsia"/>
        </w:rPr>
      </w:pPr>
      <w:r w:rsidRPr="007B6EAF">
        <w:rPr>
          <w:rFonts w:hint="eastAsia"/>
        </w:rPr>
        <w:t>SVN import 실행</w:t>
      </w:r>
    </w:p>
    <w:p w:rsidR="007B6EAF" w:rsidRDefault="007B6EAF" w:rsidP="007B6EAF">
      <w:pPr>
        <w:pStyle w:val="aff1"/>
        <w:ind w:left="880"/>
        <w:rPr>
          <w:rFonts w:hint="eastAsia"/>
        </w:rPr>
      </w:pPr>
      <w:r>
        <w:rPr>
          <w:rFonts w:hint="eastAsia"/>
        </w:rPr>
        <w:t>Package Explorer에서 오른쪽 마우스 버튼, import 선택 SVN\project from SVN 선택 후 NEXT</w:t>
      </w:r>
    </w:p>
    <w:p w:rsidR="007B6EAF" w:rsidRDefault="007B6EAF" w:rsidP="007B6EAF">
      <w:pPr>
        <w:pStyle w:val="aff1"/>
        <w:ind w:left="880"/>
      </w:pPr>
    </w:p>
    <w:p w:rsidR="007B6EAF" w:rsidRDefault="007B6EAF" w:rsidP="007B6EAF">
      <w:pPr>
        <w:pStyle w:val="aff1"/>
        <w:ind w:leftChars="0" w:left="760"/>
        <w:rPr>
          <w:rFonts w:hint="eastAsia"/>
        </w:rPr>
      </w:pPr>
      <w:r>
        <w:rPr>
          <w:rFonts w:hint="eastAsia"/>
        </w:rPr>
        <w:t xml:space="preserve"> Create a new repository location 선택 후 NEXT</w:t>
      </w:r>
    </w:p>
    <w:p w:rsidR="007B6EAF" w:rsidRDefault="007B6EAF" w:rsidP="007B6EAF">
      <w:pPr>
        <w:pStyle w:val="aff1"/>
        <w:ind w:leftChars="0" w:left="760"/>
        <w:rPr>
          <w:rFonts w:hint="eastAsia"/>
        </w:rPr>
      </w:pPr>
      <w:r>
        <w:rPr>
          <w:rFonts w:hint="eastAsia"/>
        </w:rPr>
        <w:t xml:space="preserve">*) </w:t>
      </w:r>
      <w:r w:rsidRPr="007B6EAF">
        <w:rPr>
          <w:rFonts w:hint="eastAsia"/>
        </w:rPr>
        <w:t>URL 및 사용자는 상단 SVN 설정정보 참조.</w:t>
      </w:r>
    </w:p>
    <w:p w:rsidR="007B6EAF" w:rsidRDefault="007B6EAF" w:rsidP="007B6EAF">
      <w:pPr>
        <w:pStyle w:val="aff1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F11EE75" wp14:editId="7DF5D052">
            <wp:extent cx="5253487" cy="541938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618" cy="54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AF" w:rsidRDefault="007B6EAF" w:rsidP="007B6EAF">
      <w:pPr>
        <w:pStyle w:val="aff1"/>
        <w:ind w:leftChars="0" w:left="760"/>
        <w:rPr>
          <w:rFonts w:hint="eastAsia"/>
        </w:rPr>
      </w:pPr>
    </w:p>
    <w:p w:rsidR="007B6EAF" w:rsidRDefault="007B6EAF" w:rsidP="007B6EAF">
      <w:pPr>
        <w:pStyle w:val="aff1"/>
        <w:ind w:leftChars="0" w:left="760"/>
        <w:rPr>
          <w:rFonts w:hint="eastAsia"/>
        </w:rPr>
      </w:pPr>
    </w:p>
    <w:p w:rsidR="007B6EAF" w:rsidRDefault="007B6EAF" w:rsidP="007B6EAF">
      <w:pPr>
        <w:pStyle w:val="aff1"/>
        <w:numPr>
          <w:ilvl w:val="0"/>
          <w:numId w:val="50"/>
        </w:numPr>
        <w:ind w:leftChars="0"/>
        <w:rPr>
          <w:rFonts w:hint="eastAsia"/>
        </w:rPr>
      </w:pPr>
      <w:r>
        <w:rPr>
          <w:rFonts w:hint="eastAsia"/>
        </w:rPr>
        <w:t xml:space="preserve">Next </w:t>
      </w:r>
      <w:r>
        <w:sym w:font="Wingdings" w:char="F0E0"/>
      </w:r>
      <w:r>
        <w:rPr>
          <w:rFonts w:hint="eastAsia"/>
        </w:rPr>
        <w:t xml:space="preserve"> Finish 선택</w:t>
      </w:r>
    </w:p>
    <w:p w:rsidR="007B6EAF" w:rsidRDefault="007B6EAF" w:rsidP="007B6EAF">
      <w:pPr>
        <w:ind w:firstLineChars="300" w:firstLine="660"/>
        <w:rPr>
          <w:rFonts w:hint="eastAsia"/>
        </w:rPr>
      </w:pPr>
      <w:r w:rsidRPr="007B6EAF">
        <w:drawing>
          <wp:inline distT="0" distB="0" distL="0" distR="0" wp14:anchorId="1DF6A4A6" wp14:editId="1A174275">
            <wp:extent cx="4589252" cy="3445311"/>
            <wp:effectExtent l="0" t="0" r="1905" b="3175"/>
            <wp:docPr id="16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82" cy="345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6EAF" w:rsidRDefault="007B6EAF" w:rsidP="007B6EAF">
      <w:pPr>
        <w:rPr>
          <w:rFonts w:hint="eastAsia"/>
        </w:rPr>
      </w:pPr>
    </w:p>
    <w:p w:rsidR="007B6EAF" w:rsidRDefault="007B6EAF" w:rsidP="007B6EAF">
      <w:pPr>
        <w:pStyle w:val="aff1"/>
        <w:numPr>
          <w:ilvl w:val="0"/>
          <w:numId w:val="50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roject import 확인</w:t>
      </w:r>
    </w:p>
    <w:p w:rsidR="007B6EAF" w:rsidRPr="00EB13BA" w:rsidRDefault="007B6EAF" w:rsidP="007B6EAF">
      <w:pPr>
        <w:pStyle w:val="aff1"/>
        <w:ind w:leftChars="0" w:left="760"/>
      </w:pPr>
      <w:r>
        <w:rPr>
          <w:noProof/>
        </w:rPr>
        <w:drawing>
          <wp:inline distT="0" distB="0" distL="0" distR="0" wp14:anchorId="4B56021F" wp14:editId="2B59025D">
            <wp:extent cx="4787661" cy="3345736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468" cy="33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EAF" w:rsidRPr="00EB13BA" w:rsidSect="00E12BB3">
      <w:headerReference w:type="default" r:id="rId13"/>
      <w:footerReference w:type="default" r:id="rId14"/>
      <w:footerReference w:type="first" r:id="rId15"/>
      <w:pgSz w:w="11906" w:h="16838" w:code="9"/>
      <w:pgMar w:top="1701" w:right="1134" w:bottom="1797" w:left="1418" w:header="1259" w:footer="284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88F" w:rsidRDefault="000F588F">
      <w:r>
        <w:separator/>
      </w:r>
    </w:p>
  </w:endnote>
  <w:endnote w:type="continuationSeparator" w:id="0">
    <w:p w:rsidR="000F588F" w:rsidRDefault="000F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aansoft Batang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99" w:type="dxa"/>
      <w:tblBorders>
        <w:top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420"/>
      <w:gridCol w:w="3080"/>
      <w:gridCol w:w="2860"/>
    </w:tblGrid>
    <w:tr w:rsidR="00981EB8">
      <w:trPr>
        <w:trHeight w:val="536"/>
      </w:trPr>
      <w:tc>
        <w:tcPr>
          <w:tcW w:w="3420" w:type="dxa"/>
          <w:vAlign w:val="center"/>
        </w:tcPr>
        <w:p w:rsidR="00981EB8" w:rsidRPr="00BC6E94" w:rsidRDefault="00981EB8" w:rsidP="00231258">
          <w:pPr>
            <w:pStyle w:val="a5"/>
            <w:jc w:val="both"/>
            <w:rPr>
              <w:rFonts w:ascii="바탕" w:eastAsia="바탕" w:hAnsi="바탕" w:cs="Tahoma"/>
              <w:b w:val="0"/>
              <w:bCs/>
              <w:sz w:val="16"/>
              <w:szCs w:val="16"/>
            </w:rPr>
          </w:pPr>
        </w:p>
      </w:tc>
      <w:tc>
        <w:tcPr>
          <w:tcW w:w="3080" w:type="dxa"/>
          <w:vAlign w:val="center"/>
        </w:tcPr>
        <w:p w:rsidR="00981EB8" w:rsidRPr="00322D6B" w:rsidRDefault="00981EB8" w:rsidP="00466E45">
          <w:pPr>
            <w:pStyle w:val="a5"/>
            <w:jc w:val="center"/>
            <w:rPr>
              <w:rFonts w:ascii="Tahoma" w:hAnsi="Tahoma" w:cs="Tahoma"/>
              <w:b w:val="0"/>
              <w:bCs/>
              <w:sz w:val="20"/>
            </w:rPr>
          </w:pPr>
          <w:bookmarkStart w:id="7" w:name="_Toc46146067"/>
          <w:bookmarkStart w:id="8" w:name="_Toc46545797"/>
          <w:bookmarkStart w:id="9" w:name="_Toc46545877"/>
          <w:bookmarkStart w:id="10" w:name="_Toc46545915"/>
          <w:bookmarkStart w:id="11" w:name="_Toc46547516"/>
          <w:r w:rsidRPr="00D60E64">
            <w:rPr>
              <w:rFonts w:asciiTheme="majorHAnsi" w:eastAsiaTheme="majorHAnsi" w:hAnsiTheme="majorHAnsi" w:cs="Tahoma" w:hint="eastAsia"/>
              <w:b w:val="0"/>
              <w:bCs/>
              <w:sz w:val="20"/>
            </w:rPr>
            <w:t>-</w:t>
          </w:r>
          <w:r w:rsidRPr="00D60E64">
            <w:rPr>
              <w:rStyle w:val="afb"/>
              <w:rFonts w:asciiTheme="majorHAnsi" w:eastAsiaTheme="majorHAnsi" w:hAnsiTheme="majorHAnsi"/>
            </w:rPr>
            <w:fldChar w:fldCharType="begin"/>
          </w:r>
          <w:r w:rsidRPr="00D60E64">
            <w:rPr>
              <w:rStyle w:val="afb"/>
              <w:rFonts w:asciiTheme="majorHAnsi" w:eastAsiaTheme="majorHAnsi" w:hAnsiTheme="majorHAnsi"/>
            </w:rPr>
            <w:instrText xml:space="preserve"> PAGE </w:instrText>
          </w:r>
          <w:r w:rsidRPr="00D60E64">
            <w:rPr>
              <w:rStyle w:val="afb"/>
              <w:rFonts w:asciiTheme="majorHAnsi" w:eastAsiaTheme="majorHAnsi" w:hAnsiTheme="majorHAnsi"/>
            </w:rPr>
            <w:fldChar w:fldCharType="separate"/>
          </w:r>
          <w:r w:rsidR="00E24F0A">
            <w:rPr>
              <w:rStyle w:val="afb"/>
              <w:rFonts w:asciiTheme="majorHAnsi" w:eastAsiaTheme="majorHAnsi" w:hAnsiTheme="majorHAnsi"/>
            </w:rPr>
            <w:t>6</w:t>
          </w:r>
          <w:r w:rsidRPr="00D60E64">
            <w:rPr>
              <w:rStyle w:val="afb"/>
              <w:rFonts w:asciiTheme="majorHAnsi" w:eastAsiaTheme="majorHAnsi" w:hAnsiTheme="majorHAnsi"/>
            </w:rPr>
            <w:fldChar w:fldCharType="end"/>
          </w:r>
          <w:r w:rsidRPr="00D60E64">
            <w:rPr>
              <w:rStyle w:val="afb"/>
              <w:rFonts w:asciiTheme="majorHAnsi" w:eastAsiaTheme="majorHAnsi" w:hAnsiTheme="majorHAnsi" w:hint="eastAsia"/>
            </w:rPr>
            <w:t>/</w:t>
          </w:r>
          <w:r w:rsidRPr="00D60E64">
            <w:rPr>
              <w:rStyle w:val="afb"/>
              <w:rFonts w:asciiTheme="majorHAnsi" w:eastAsiaTheme="majorHAnsi" w:hAnsiTheme="majorHAnsi"/>
            </w:rPr>
            <w:fldChar w:fldCharType="begin"/>
          </w:r>
          <w:r w:rsidRPr="00D60E64">
            <w:rPr>
              <w:rStyle w:val="afb"/>
              <w:rFonts w:asciiTheme="majorHAnsi" w:eastAsiaTheme="majorHAnsi" w:hAnsiTheme="majorHAnsi"/>
            </w:rPr>
            <w:instrText xml:space="preserve"> NUMPAGES </w:instrText>
          </w:r>
          <w:r w:rsidRPr="00D60E64">
            <w:rPr>
              <w:rStyle w:val="afb"/>
              <w:rFonts w:asciiTheme="majorHAnsi" w:eastAsiaTheme="majorHAnsi" w:hAnsiTheme="majorHAnsi"/>
            </w:rPr>
            <w:fldChar w:fldCharType="separate"/>
          </w:r>
          <w:r w:rsidR="00E24F0A">
            <w:rPr>
              <w:rStyle w:val="afb"/>
              <w:rFonts w:asciiTheme="majorHAnsi" w:eastAsiaTheme="majorHAnsi" w:hAnsiTheme="majorHAnsi"/>
            </w:rPr>
            <w:t>6</w:t>
          </w:r>
          <w:r w:rsidRPr="00D60E64">
            <w:rPr>
              <w:rStyle w:val="afb"/>
              <w:rFonts w:asciiTheme="majorHAnsi" w:eastAsiaTheme="majorHAnsi" w:hAnsiTheme="majorHAnsi"/>
            </w:rPr>
            <w:fldChar w:fldCharType="end"/>
          </w:r>
          <w:r>
            <w:rPr>
              <w:rStyle w:val="afb"/>
              <w:rFonts w:hint="eastAsia"/>
            </w:rPr>
            <w:t>-</w:t>
          </w:r>
          <w:bookmarkEnd w:id="7"/>
          <w:bookmarkEnd w:id="8"/>
          <w:bookmarkEnd w:id="9"/>
          <w:bookmarkEnd w:id="10"/>
          <w:bookmarkEnd w:id="11"/>
        </w:p>
      </w:tc>
      <w:tc>
        <w:tcPr>
          <w:tcW w:w="2860" w:type="dxa"/>
          <w:vAlign w:val="center"/>
        </w:tcPr>
        <w:p w:rsidR="00981EB8" w:rsidRDefault="00981EB8" w:rsidP="00466E45">
          <w:pPr>
            <w:pStyle w:val="a5"/>
          </w:pPr>
          <w:r>
            <w:drawing>
              <wp:inline distT="0" distB="0" distL="0" distR="0">
                <wp:extent cx="871268" cy="203296"/>
                <wp:effectExtent l="0" t="0" r="5080" b="635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662" cy="224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81EB8" w:rsidRDefault="00981EB8" w:rsidP="00F459D6">
    <w:pPr>
      <w:pStyle w:val="a5"/>
    </w:pPr>
  </w:p>
  <w:p w:rsidR="00981EB8" w:rsidRPr="000644A8" w:rsidRDefault="00981EB8" w:rsidP="000644A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EB8" w:rsidRDefault="00981EB8" w:rsidP="001D3A45">
    <w:pPr>
      <w:tabs>
        <w:tab w:val="left" w:pos="0"/>
      </w:tabs>
      <w:ind w:leftChars="-644" w:left="-1416" w:rightChars="118" w:right="260" w:hanging="1"/>
      <w:rPr>
        <w:color w:val="0F243E" w:themeColor="text2" w:themeShade="80"/>
        <w:sz w:val="26"/>
        <w:szCs w:val="26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0B3D6F57" wp14:editId="4EE50BA9">
          <wp:extent cx="7564582" cy="4975761"/>
          <wp:effectExtent l="0" t="0" r="0" b="0"/>
          <wp:docPr id="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929" cy="4975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1EB8" w:rsidRDefault="00981E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88F" w:rsidRDefault="000F588F">
      <w:r>
        <w:separator/>
      </w:r>
    </w:p>
  </w:footnote>
  <w:footnote w:type="continuationSeparator" w:id="0">
    <w:p w:rsidR="000F588F" w:rsidRDefault="000F5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bottom w:val="double" w:sz="4" w:space="0" w:color="auto"/>
      </w:tblBorders>
      <w:tblLayout w:type="fixed"/>
      <w:tblLook w:val="01E0" w:firstRow="1" w:lastRow="1" w:firstColumn="1" w:lastColumn="1" w:noHBand="0" w:noVBand="0"/>
    </w:tblPr>
    <w:tblGrid>
      <w:gridCol w:w="4860"/>
      <w:gridCol w:w="4500"/>
    </w:tblGrid>
    <w:tr w:rsidR="00981EB8" w:rsidRPr="00D60E64">
      <w:trPr>
        <w:trHeight w:val="360"/>
      </w:trPr>
      <w:tc>
        <w:tcPr>
          <w:tcW w:w="4860" w:type="dxa"/>
          <w:vAlign w:val="center"/>
        </w:tcPr>
        <w:p w:rsidR="00981EB8" w:rsidRPr="0038413F" w:rsidRDefault="00981EB8" w:rsidP="00466E45">
          <w:pPr>
            <w:tabs>
              <w:tab w:val="center" w:pos="4252"/>
              <w:tab w:val="right" w:pos="8504"/>
            </w:tabs>
            <w:snapToGrid w:val="0"/>
            <w:rPr>
              <w:rFonts w:hAnsi="바탕체"/>
              <w:b/>
            </w:rPr>
          </w:pPr>
        </w:p>
      </w:tc>
      <w:tc>
        <w:tcPr>
          <w:tcW w:w="4500" w:type="dxa"/>
          <w:tcBorders>
            <w:right w:val="nil"/>
          </w:tcBorders>
          <w:vAlign w:val="center"/>
        </w:tcPr>
        <w:p w:rsidR="00981EB8" w:rsidRDefault="00981EB8" w:rsidP="00427B59">
          <w:pPr>
            <w:tabs>
              <w:tab w:val="center" w:pos="4252"/>
              <w:tab w:val="right" w:pos="8504"/>
            </w:tabs>
            <w:snapToGrid w:val="0"/>
            <w:jc w:val="right"/>
            <w:rPr>
              <w:rFonts w:asciiTheme="minorHAnsi" w:eastAsiaTheme="minorHAnsi" w:hAnsiTheme="minorHAnsi"/>
              <w:bCs/>
              <w:szCs w:val="22"/>
            </w:rPr>
          </w:pPr>
        </w:p>
        <w:p w:rsidR="00981EB8" w:rsidRPr="00400EE2" w:rsidRDefault="00981EB8" w:rsidP="00C75941">
          <w:pPr>
            <w:tabs>
              <w:tab w:val="center" w:pos="4252"/>
              <w:tab w:val="right" w:pos="8504"/>
            </w:tabs>
            <w:snapToGrid w:val="0"/>
            <w:jc w:val="right"/>
            <w:rPr>
              <w:rFonts w:asciiTheme="minorHAnsi" w:eastAsiaTheme="minorHAnsi" w:hAnsiTheme="minorHAnsi"/>
              <w:b/>
              <w:szCs w:val="22"/>
            </w:rPr>
          </w:pPr>
          <w:r w:rsidRPr="00400EE2">
            <w:rPr>
              <w:rFonts w:asciiTheme="minorHAnsi" w:eastAsiaTheme="minorHAnsi" w:hAnsiTheme="minorHAnsi"/>
              <w:b/>
              <w:bCs/>
              <w:color w:val="FFC000"/>
              <w:szCs w:val="22"/>
            </w:rPr>
            <w:t xml:space="preserve">UCMS </w:t>
          </w:r>
          <w:r w:rsidR="00C75941">
            <w:rPr>
              <w:rFonts w:asciiTheme="minorHAnsi" w:eastAsiaTheme="minorHAnsi" w:hAnsiTheme="minorHAnsi" w:hint="eastAsia"/>
              <w:b/>
              <w:bCs/>
              <w:szCs w:val="22"/>
            </w:rPr>
            <w:t>형상관리 계획서</w:t>
          </w:r>
        </w:p>
      </w:tc>
    </w:tr>
  </w:tbl>
  <w:p w:rsidR="00981EB8" w:rsidRPr="00642D35" w:rsidRDefault="00981EB8" w:rsidP="00F459D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4942A9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suff w:val="space"/>
      <w:lvlText w:val="(%7)"/>
      <w:lvlJc w:val="left"/>
      <w:pPr>
        <w:ind w:left="964" w:hanging="907"/>
      </w:pPr>
      <w:rPr>
        <w:rFonts w:hint="eastAsia"/>
      </w:rPr>
    </w:lvl>
    <w:lvl w:ilvl="7">
      <w:start w:val="1"/>
      <w:numFmt w:val="decimal"/>
      <w:pStyle w:val="8"/>
      <w:suff w:val="space"/>
      <w:lvlText w:val="%1)"/>
      <w:lvlJc w:val="left"/>
      <w:pPr>
        <w:ind w:left="1247" w:hanging="623"/>
      </w:pPr>
      <w:rPr>
        <w:rFonts w:hint="eastAsia"/>
      </w:rPr>
    </w:lvl>
    <w:lvl w:ilvl="8">
      <w:start w:val="1"/>
      <w:numFmt w:val="decimalEnclosedCircle"/>
      <w:pStyle w:val="9"/>
      <w:suff w:val="space"/>
      <w:lvlText w:val="%9"/>
      <w:lvlJc w:val="left"/>
      <w:pPr>
        <w:ind w:left="1701" w:hanging="624"/>
      </w:pPr>
      <w:rPr>
        <w:rFonts w:hint="eastAsia"/>
      </w:rPr>
    </w:lvl>
  </w:abstractNum>
  <w:abstractNum w:abstractNumId="1">
    <w:nsid w:val="09105532"/>
    <w:multiLevelType w:val="hybridMultilevel"/>
    <w:tmpl w:val="E9A8514C"/>
    <w:lvl w:ilvl="0" w:tplc="EE4A50C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9E30C43"/>
    <w:multiLevelType w:val="hybridMultilevel"/>
    <w:tmpl w:val="038EAB86"/>
    <w:lvl w:ilvl="0" w:tplc="C0AE627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BF97694"/>
    <w:multiLevelType w:val="hybridMultilevel"/>
    <w:tmpl w:val="1C9E46F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0C6825DC"/>
    <w:multiLevelType w:val="hybridMultilevel"/>
    <w:tmpl w:val="C0CE37C8"/>
    <w:lvl w:ilvl="0" w:tplc="964EB156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>
    <w:nsid w:val="0E90529C"/>
    <w:multiLevelType w:val="hybridMultilevel"/>
    <w:tmpl w:val="99640A58"/>
    <w:lvl w:ilvl="0" w:tplc="B9E0425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0E91004E"/>
    <w:multiLevelType w:val="hybridMultilevel"/>
    <w:tmpl w:val="31A4CDEC"/>
    <w:lvl w:ilvl="0" w:tplc="28161DD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0C925FF"/>
    <w:multiLevelType w:val="hybridMultilevel"/>
    <w:tmpl w:val="A2448F74"/>
    <w:lvl w:ilvl="0" w:tplc="851A9E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26D1C87"/>
    <w:multiLevelType w:val="hybridMultilevel"/>
    <w:tmpl w:val="84B80DEE"/>
    <w:lvl w:ilvl="0" w:tplc="0DAE19A8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>
    <w:nsid w:val="134B488A"/>
    <w:multiLevelType w:val="hybridMultilevel"/>
    <w:tmpl w:val="5F2EFFBA"/>
    <w:lvl w:ilvl="0" w:tplc="FFFFFFFF">
      <w:start w:val="1"/>
      <w:numFmt w:val="decimal"/>
      <w:pStyle w:val="a"/>
      <w:lvlText w:val="%1)"/>
      <w:lvlJc w:val="left"/>
      <w:pPr>
        <w:tabs>
          <w:tab w:val="num" w:pos="1304"/>
        </w:tabs>
        <w:ind w:left="1304" w:hanging="425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917"/>
        </w:tabs>
        <w:ind w:left="917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317"/>
        </w:tabs>
        <w:ind w:left="1317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717"/>
        </w:tabs>
        <w:ind w:left="1717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17"/>
        </w:tabs>
        <w:ind w:left="2117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17"/>
        </w:tabs>
        <w:ind w:left="2517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17"/>
        </w:tabs>
        <w:ind w:left="2917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17"/>
        </w:tabs>
        <w:ind w:left="3317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17"/>
        </w:tabs>
        <w:ind w:left="3717" w:hanging="400"/>
      </w:pPr>
      <w:rPr>
        <w:rFonts w:ascii="Wingdings" w:hAnsi="Wingdings" w:hint="default"/>
      </w:rPr>
    </w:lvl>
  </w:abstractNum>
  <w:abstractNum w:abstractNumId="10">
    <w:nsid w:val="170A02FF"/>
    <w:multiLevelType w:val="multilevel"/>
    <w:tmpl w:val="459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964C27"/>
    <w:multiLevelType w:val="multilevel"/>
    <w:tmpl w:val="5E5EBEB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1E317608"/>
    <w:multiLevelType w:val="hybridMultilevel"/>
    <w:tmpl w:val="386286B6"/>
    <w:lvl w:ilvl="0" w:tplc="2D0A2F84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12E24A7"/>
    <w:multiLevelType w:val="hybridMultilevel"/>
    <w:tmpl w:val="CCF8FE84"/>
    <w:lvl w:ilvl="0" w:tplc="FC32C5B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23595585"/>
    <w:multiLevelType w:val="hybridMultilevel"/>
    <w:tmpl w:val="386286B6"/>
    <w:lvl w:ilvl="0" w:tplc="2D0A2F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ACE4B45"/>
    <w:multiLevelType w:val="hybridMultilevel"/>
    <w:tmpl w:val="B92451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3B5F8A"/>
    <w:multiLevelType w:val="hybridMultilevel"/>
    <w:tmpl w:val="A00EA2F8"/>
    <w:lvl w:ilvl="0" w:tplc="3CAE65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2D4C7115"/>
    <w:multiLevelType w:val="hybridMultilevel"/>
    <w:tmpl w:val="386286B6"/>
    <w:lvl w:ilvl="0" w:tplc="2D0A2F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2C14FC7"/>
    <w:multiLevelType w:val="multilevel"/>
    <w:tmpl w:val="788C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981589"/>
    <w:multiLevelType w:val="hybridMultilevel"/>
    <w:tmpl w:val="386286B6"/>
    <w:lvl w:ilvl="0" w:tplc="2D0A2F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5A4052B"/>
    <w:multiLevelType w:val="hybridMultilevel"/>
    <w:tmpl w:val="CEA2AC60"/>
    <w:lvl w:ilvl="0" w:tplc="FFFFFFFF">
      <w:start w:val="1"/>
      <w:numFmt w:val="bullet"/>
      <w:pStyle w:val="N-2"/>
      <w:lvlText w:val="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35DB5FFB"/>
    <w:multiLevelType w:val="multilevel"/>
    <w:tmpl w:val="FE9C3A62"/>
    <w:styleLink w:val="1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바탕" w:eastAsia="바탕" w:hAnsi="바탕"/>
        <w:kern w:val="2"/>
      </w:rPr>
    </w:lvl>
    <w:lvl w:ilvl="1">
      <w:start w:val="1"/>
      <w:numFmt w:val="bullet"/>
      <w:lvlText w:val="-"/>
      <w:lvlJc w:val="left"/>
      <w:pPr>
        <w:tabs>
          <w:tab w:val="num" w:pos="1197"/>
        </w:tabs>
        <w:ind w:left="1197" w:hanging="397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37A91194"/>
    <w:multiLevelType w:val="hybridMultilevel"/>
    <w:tmpl w:val="D018AFB8"/>
    <w:lvl w:ilvl="0" w:tplc="5C547BE4">
      <w:start w:val="1"/>
      <w:numFmt w:val="bullet"/>
      <w:pStyle w:val="-1"/>
      <w:lvlText w:val=""/>
      <w:lvlJc w:val="left"/>
      <w:pPr>
        <w:tabs>
          <w:tab w:val="num" w:pos="646"/>
        </w:tabs>
        <w:ind w:left="646" w:hanging="3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pStyle w:val="2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38997C56"/>
    <w:multiLevelType w:val="hybridMultilevel"/>
    <w:tmpl w:val="4A7039F0"/>
    <w:lvl w:ilvl="0" w:tplc="0466211A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8785C14"/>
    <w:multiLevelType w:val="multilevel"/>
    <w:tmpl w:val="050A997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pStyle w:val="-11"/>
      <w:suff w:val="space"/>
      <w:lvlText w:val="(%7)"/>
      <w:lvlJc w:val="left"/>
      <w:pPr>
        <w:ind w:left="1021" w:hanging="851"/>
      </w:pPr>
      <w:rPr>
        <w:rFonts w:hint="eastAsia"/>
      </w:rPr>
    </w:lvl>
    <w:lvl w:ilvl="7">
      <w:start w:val="1"/>
      <w:numFmt w:val="bullet"/>
      <w:pStyle w:val="-12"/>
      <w:lvlText w:val="-"/>
      <w:lvlJc w:val="left"/>
      <w:pPr>
        <w:ind w:left="1247" w:hanging="623"/>
      </w:pPr>
      <w:rPr>
        <w:rFonts w:ascii="바탕체" w:eastAsia="바탕체" w:hAnsi="바탕체" w:cs="Times New Roman" w:hint="eastAsia"/>
      </w:rPr>
    </w:lvl>
    <w:lvl w:ilvl="8">
      <w:start w:val="1"/>
      <w:numFmt w:val="bullet"/>
      <w:pStyle w:val="-3"/>
      <w:lvlText w:val=""/>
      <w:lvlJc w:val="left"/>
      <w:pPr>
        <w:ind w:left="1701" w:hanging="624"/>
      </w:pPr>
      <w:rPr>
        <w:rFonts w:ascii="Wingdings" w:hAnsi="Wingdings" w:hint="default"/>
      </w:rPr>
    </w:lvl>
  </w:abstractNum>
  <w:abstractNum w:abstractNumId="25">
    <w:nsid w:val="49DE0D06"/>
    <w:multiLevelType w:val="hybridMultilevel"/>
    <w:tmpl w:val="B200455E"/>
    <w:lvl w:ilvl="0" w:tplc="254E8E1C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6">
    <w:nsid w:val="4C257C5A"/>
    <w:multiLevelType w:val="multilevel"/>
    <w:tmpl w:val="C79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FF15E7"/>
    <w:multiLevelType w:val="hybridMultilevel"/>
    <w:tmpl w:val="51E40E96"/>
    <w:lvl w:ilvl="0" w:tplc="94643D1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59D1667F"/>
    <w:multiLevelType w:val="hybridMultilevel"/>
    <w:tmpl w:val="84308F9C"/>
    <w:lvl w:ilvl="0" w:tplc="EAE4C43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5BF050EF"/>
    <w:multiLevelType w:val="hybridMultilevel"/>
    <w:tmpl w:val="44C0CCE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C1C6299"/>
    <w:multiLevelType w:val="hybridMultilevel"/>
    <w:tmpl w:val="A860F7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6D1082E0">
      <w:numFmt w:val="bullet"/>
      <w:lvlText w:val="○"/>
      <w:lvlJc w:val="left"/>
      <w:pPr>
        <w:ind w:left="1160" w:hanging="360"/>
      </w:pPr>
      <w:rPr>
        <w:rFonts w:ascii="한컴바탕" w:eastAsia="한컴바탕" w:hAnsi="한컴바탕" w:cs="한컴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E360437"/>
    <w:multiLevelType w:val="hybridMultilevel"/>
    <w:tmpl w:val="F312BBD2"/>
    <w:lvl w:ilvl="0" w:tplc="1A1C0BFA">
      <w:start w:val="1"/>
      <w:numFmt w:val="bullet"/>
      <w:pStyle w:val="TableofContents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50EE71C">
      <w:start w:val="6"/>
      <w:numFmt w:val="bullet"/>
      <w:pStyle w:val="11"/>
      <w:lvlText w:val="-"/>
      <w:lvlJc w:val="left"/>
      <w:pPr>
        <w:tabs>
          <w:tab w:val="num" w:pos="1560"/>
        </w:tabs>
        <w:ind w:left="1560" w:hanging="360"/>
      </w:pPr>
      <w:rPr>
        <w:rFonts w:ascii="바탕체" w:eastAsia="바탕체" w:hAnsi="바탕체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>
    <w:nsid w:val="6468342C"/>
    <w:multiLevelType w:val="hybridMultilevel"/>
    <w:tmpl w:val="3432BD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>
    <w:nsid w:val="69023A78"/>
    <w:multiLevelType w:val="hybridMultilevel"/>
    <w:tmpl w:val="AC941A88"/>
    <w:lvl w:ilvl="0" w:tplc="E3C828E2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D61871"/>
    <w:multiLevelType w:val="hybridMultilevel"/>
    <w:tmpl w:val="AE404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0BF250E"/>
    <w:multiLevelType w:val="hybridMultilevel"/>
    <w:tmpl w:val="5CF0DE80"/>
    <w:lvl w:ilvl="0" w:tplc="F37C92C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745A5F43"/>
    <w:multiLevelType w:val="hybridMultilevel"/>
    <w:tmpl w:val="DC0675EE"/>
    <w:lvl w:ilvl="0" w:tplc="50CE495C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7">
    <w:nsid w:val="760A36F1"/>
    <w:multiLevelType w:val="hybridMultilevel"/>
    <w:tmpl w:val="CE80B3D2"/>
    <w:lvl w:ilvl="0" w:tplc="D474F3C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A2A6215"/>
    <w:multiLevelType w:val="hybridMultilevel"/>
    <w:tmpl w:val="FBA6D508"/>
    <w:lvl w:ilvl="0" w:tplc="3C0E44AC">
      <w:start w:val="1"/>
      <w:numFmt w:val="bullet"/>
      <w:pStyle w:val="1-1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8D64086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E294CB8E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B9B62E26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D38EA27C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FB4E67C2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FF1C6960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E9F29C7E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2E643F3C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9">
    <w:nsid w:val="7E0B4E1D"/>
    <w:multiLevelType w:val="hybridMultilevel"/>
    <w:tmpl w:val="F4D09108"/>
    <w:lvl w:ilvl="0" w:tplc="1EB6B430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0">
    <w:nsid w:val="7F857851"/>
    <w:multiLevelType w:val="multilevel"/>
    <w:tmpl w:val="261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9"/>
  </w:num>
  <w:num w:numId="5">
    <w:abstractNumId w:val="20"/>
  </w:num>
  <w:num w:numId="6">
    <w:abstractNumId w:val="21"/>
  </w:num>
  <w:num w:numId="7">
    <w:abstractNumId w:val="31"/>
  </w:num>
  <w:num w:numId="8">
    <w:abstractNumId w:val="38"/>
  </w:num>
  <w:num w:numId="9">
    <w:abstractNumId w:val="30"/>
  </w:num>
  <w:num w:numId="10">
    <w:abstractNumId w:val="32"/>
  </w:num>
  <w:num w:numId="11">
    <w:abstractNumId w:val="34"/>
  </w:num>
  <w:num w:numId="12">
    <w:abstractNumId w:val="15"/>
  </w:num>
  <w:num w:numId="13">
    <w:abstractNumId w:val="29"/>
  </w:num>
  <w:num w:numId="14">
    <w:abstractNumId w:val="12"/>
  </w:num>
  <w:num w:numId="15">
    <w:abstractNumId w:val="19"/>
  </w:num>
  <w:num w:numId="16">
    <w:abstractNumId w:val="37"/>
  </w:num>
  <w:num w:numId="17">
    <w:abstractNumId w:val="3"/>
  </w:num>
  <w:num w:numId="18">
    <w:abstractNumId w:val="14"/>
  </w:num>
  <w:num w:numId="19">
    <w:abstractNumId w:val="7"/>
  </w:num>
  <w:num w:numId="20">
    <w:abstractNumId w:val="17"/>
  </w:num>
  <w:num w:numId="21">
    <w:abstractNumId w:val="23"/>
  </w:num>
  <w:num w:numId="22">
    <w:abstractNumId w:val="35"/>
  </w:num>
  <w:num w:numId="23">
    <w:abstractNumId w:val="16"/>
  </w:num>
  <w:num w:numId="24">
    <w:abstractNumId w:val="8"/>
  </w:num>
  <w:num w:numId="25">
    <w:abstractNumId w:val="5"/>
  </w:num>
  <w:num w:numId="26">
    <w:abstractNumId w:val="39"/>
  </w:num>
  <w:num w:numId="27">
    <w:abstractNumId w:val="1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</w:num>
  <w:num w:numId="30">
    <w:abstractNumId w:val="4"/>
  </w:num>
  <w:num w:numId="31">
    <w:abstractNumId w:val="25"/>
  </w:num>
  <w:num w:numId="32">
    <w:abstractNumId w:val="11"/>
  </w:num>
  <w:num w:numId="33">
    <w:abstractNumId w:val="28"/>
  </w:num>
  <w:num w:numId="34">
    <w:abstractNumId w:val="2"/>
  </w:num>
  <w:num w:numId="35">
    <w:abstractNumId w:val="13"/>
  </w:num>
  <w:num w:numId="36">
    <w:abstractNumId w:val="27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10"/>
  </w:num>
  <w:num w:numId="42">
    <w:abstractNumId w:val="40"/>
  </w:num>
  <w:num w:numId="43">
    <w:abstractNumId w:val="18"/>
  </w:num>
  <w:num w:numId="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B6"/>
    <w:rsid w:val="000069AD"/>
    <w:rsid w:val="00006F81"/>
    <w:rsid w:val="000078B6"/>
    <w:rsid w:val="00010296"/>
    <w:rsid w:val="00010445"/>
    <w:rsid w:val="000116C9"/>
    <w:rsid w:val="000137AC"/>
    <w:rsid w:val="00013C19"/>
    <w:rsid w:val="00014D7C"/>
    <w:rsid w:val="00015145"/>
    <w:rsid w:val="00016971"/>
    <w:rsid w:val="000214AC"/>
    <w:rsid w:val="00021827"/>
    <w:rsid w:val="0002230C"/>
    <w:rsid w:val="000229BE"/>
    <w:rsid w:val="00023CD5"/>
    <w:rsid w:val="00024477"/>
    <w:rsid w:val="00024F71"/>
    <w:rsid w:val="00026428"/>
    <w:rsid w:val="00032472"/>
    <w:rsid w:val="00032F71"/>
    <w:rsid w:val="0003452D"/>
    <w:rsid w:val="00040F1F"/>
    <w:rsid w:val="00041618"/>
    <w:rsid w:val="000417FC"/>
    <w:rsid w:val="00041B01"/>
    <w:rsid w:val="00042A25"/>
    <w:rsid w:val="00043B33"/>
    <w:rsid w:val="00046593"/>
    <w:rsid w:val="000478D9"/>
    <w:rsid w:val="00050B8B"/>
    <w:rsid w:val="00051A0B"/>
    <w:rsid w:val="0005216E"/>
    <w:rsid w:val="0005443C"/>
    <w:rsid w:val="00054ACE"/>
    <w:rsid w:val="00054BE3"/>
    <w:rsid w:val="00055C50"/>
    <w:rsid w:val="00055E43"/>
    <w:rsid w:val="000579D3"/>
    <w:rsid w:val="000601C9"/>
    <w:rsid w:val="000635F3"/>
    <w:rsid w:val="000644A8"/>
    <w:rsid w:val="000668FD"/>
    <w:rsid w:val="0007035E"/>
    <w:rsid w:val="00070497"/>
    <w:rsid w:val="00070867"/>
    <w:rsid w:val="00070B27"/>
    <w:rsid w:val="000714E7"/>
    <w:rsid w:val="00071975"/>
    <w:rsid w:val="00071C75"/>
    <w:rsid w:val="0007288B"/>
    <w:rsid w:val="00081208"/>
    <w:rsid w:val="00081DF6"/>
    <w:rsid w:val="00082081"/>
    <w:rsid w:val="00082ACC"/>
    <w:rsid w:val="0008334F"/>
    <w:rsid w:val="000918C0"/>
    <w:rsid w:val="000932DB"/>
    <w:rsid w:val="000949EE"/>
    <w:rsid w:val="000958F4"/>
    <w:rsid w:val="00096912"/>
    <w:rsid w:val="00096FA0"/>
    <w:rsid w:val="0009746B"/>
    <w:rsid w:val="000976F9"/>
    <w:rsid w:val="000A00BA"/>
    <w:rsid w:val="000A3828"/>
    <w:rsid w:val="000A63F1"/>
    <w:rsid w:val="000A7627"/>
    <w:rsid w:val="000A7DF7"/>
    <w:rsid w:val="000B02F4"/>
    <w:rsid w:val="000B1CA4"/>
    <w:rsid w:val="000B2603"/>
    <w:rsid w:val="000B612E"/>
    <w:rsid w:val="000C15D6"/>
    <w:rsid w:val="000C1E93"/>
    <w:rsid w:val="000C307D"/>
    <w:rsid w:val="000C47B0"/>
    <w:rsid w:val="000C6796"/>
    <w:rsid w:val="000D1FF3"/>
    <w:rsid w:val="000D295B"/>
    <w:rsid w:val="000D2F6D"/>
    <w:rsid w:val="000D356B"/>
    <w:rsid w:val="000D3E12"/>
    <w:rsid w:val="000D4FC4"/>
    <w:rsid w:val="000D7737"/>
    <w:rsid w:val="000E0372"/>
    <w:rsid w:val="000E0951"/>
    <w:rsid w:val="000E0A9A"/>
    <w:rsid w:val="000E3DEE"/>
    <w:rsid w:val="000E4F72"/>
    <w:rsid w:val="000E537C"/>
    <w:rsid w:val="000E68E3"/>
    <w:rsid w:val="000F1076"/>
    <w:rsid w:val="000F1188"/>
    <w:rsid w:val="000F1F6A"/>
    <w:rsid w:val="000F2406"/>
    <w:rsid w:val="000F55EA"/>
    <w:rsid w:val="000F588F"/>
    <w:rsid w:val="000F5FFB"/>
    <w:rsid w:val="000F6498"/>
    <w:rsid w:val="000F7C0C"/>
    <w:rsid w:val="00100725"/>
    <w:rsid w:val="00100E70"/>
    <w:rsid w:val="0010113E"/>
    <w:rsid w:val="0010317F"/>
    <w:rsid w:val="0010497C"/>
    <w:rsid w:val="00104BF0"/>
    <w:rsid w:val="001055F0"/>
    <w:rsid w:val="00105B65"/>
    <w:rsid w:val="001078DF"/>
    <w:rsid w:val="001107ED"/>
    <w:rsid w:val="00110A57"/>
    <w:rsid w:val="00110AAA"/>
    <w:rsid w:val="00114C6C"/>
    <w:rsid w:val="00116239"/>
    <w:rsid w:val="0011757B"/>
    <w:rsid w:val="00120017"/>
    <w:rsid w:val="00120C32"/>
    <w:rsid w:val="001210B5"/>
    <w:rsid w:val="00121475"/>
    <w:rsid w:val="00121626"/>
    <w:rsid w:val="00122896"/>
    <w:rsid w:val="00126D14"/>
    <w:rsid w:val="00131506"/>
    <w:rsid w:val="0013269B"/>
    <w:rsid w:val="001347E4"/>
    <w:rsid w:val="001353FD"/>
    <w:rsid w:val="00135ECA"/>
    <w:rsid w:val="00136014"/>
    <w:rsid w:val="00137ACE"/>
    <w:rsid w:val="0014019C"/>
    <w:rsid w:val="00142FA5"/>
    <w:rsid w:val="0014303C"/>
    <w:rsid w:val="00145942"/>
    <w:rsid w:val="00145958"/>
    <w:rsid w:val="0014599D"/>
    <w:rsid w:val="00147447"/>
    <w:rsid w:val="0015044A"/>
    <w:rsid w:val="0015268B"/>
    <w:rsid w:val="001556F5"/>
    <w:rsid w:val="00155B52"/>
    <w:rsid w:val="001567A4"/>
    <w:rsid w:val="001570D3"/>
    <w:rsid w:val="0015731F"/>
    <w:rsid w:val="00160EE8"/>
    <w:rsid w:val="001614B2"/>
    <w:rsid w:val="0016227F"/>
    <w:rsid w:val="00162DC0"/>
    <w:rsid w:val="00164187"/>
    <w:rsid w:val="00166A8B"/>
    <w:rsid w:val="00166AB3"/>
    <w:rsid w:val="00171172"/>
    <w:rsid w:val="00171C6C"/>
    <w:rsid w:val="00172798"/>
    <w:rsid w:val="00172B1E"/>
    <w:rsid w:val="00172F07"/>
    <w:rsid w:val="001737FC"/>
    <w:rsid w:val="00173A33"/>
    <w:rsid w:val="00174184"/>
    <w:rsid w:val="0018062E"/>
    <w:rsid w:val="00181CAB"/>
    <w:rsid w:val="001827D9"/>
    <w:rsid w:val="00183779"/>
    <w:rsid w:val="00184414"/>
    <w:rsid w:val="00184499"/>
    <w:rsid w:val="001862D8"/>
    <w:rsid w:val="001865B7"/>
    <w:rsid w:val="0018667B"/>
    <w:rsid w:val="001904CB"/>
    <w:rsid w:val="00193725"/>
    <w:rsid w:val="00195678"/>
    <w:rsid w:val="0019577E"/>
    <w:rsid w:val="001A0FB0"/>
    <w:rsid w:val="001A2D8C"/>
    <w:rsid w:val="001A4943"/>
    <w:rsid w:val="001B4155"/>
    <w:rsid w:val="001B4458"/>
    <w:rsid w:val="001B7263"/>
    <w:rsid w:val="001B7FB5"/>
    <w:rsid w:val="001C2EBE"/>
    <w:rsid w:val="001C2EDF"/>
    <w:rsid w:val="001C3208"/>
    <w:rsid w:val="001C41D1"/>
    <w:rsid w:val="001C6DD2"/>
    <w:rsid w:val="001D205C"/>
    <w:rsid w:val="001D3A45"/>
    <w:rsid w:val="001D4664"/>
    <w:rsid w:val="001D48F6"/>
    <w:rsid w:val="001D51C3"/>
    <w:rsid w:val="001D6E66"/>
    <w:rsid w:val="001D712F"/>
    <w:rsid w:val="001E2888"/>
    <w:rsid w:val="001E3618"/>
    <w:rsid w:val="001E3E43"/>
    <w:rsid w:val="001E6331"/>
    <w:rsid w:val="001E6453"/>
    <w:rsid w:val="001E708F"/>
    <w:rsid w:val="001F2B3A"/>
    <w:rsid w:val="001F434E"/>
    <w:rsid w:val="001F5071"/>
    <w:rsid w:val="001F55B2"/>
    <w:rsid w:val="001F6398"/>
    <w:rsid w:val="001F7B80"/>
    <w:rsid w:val="00201984"/>
    <w:rsid w:val="00202EE8"/>
    <w:rsid w:val="00203A38"/>
    <w:rsid w:val="00203A60"/>
    <w:rsid w:val="00207C86"/>
    <w:rsid w:val="0021124C"/>
    <w:rsid w:val="00212515"/>
    <w:rsid w:val="002134B6"/>
    <w:rsid w:val="002158EE"/>
    <w:rsid w:val="00216F05"/>
    <w:rsid w:val="0021766C"/>
    <w:rsid w:val="002179F2"/>
    <w:rsid w:val="002228F4"/>
    <w:rsid w:val="00222C5A"/>
    <w:rsid w:val="00223077"/>
    <w:rsid w:val="00224A0F"/>
    <w:rsid w:val="00225163"/>
    <w:rsid w:val="00226DD9"/>
    <w:rsid w:val="002275E5"/>
    <w:rsid w:val="00227C8E"/>
    <w:rsid w:val="00230A86"/>
    <w:rsid w:val="00231258"/>
    <w:rsid w:val="00231D36"/>
    <w:rsid w:val="00233108"/>
    <w:rsid w:val="0023343F"/>
    <w:rsid w:val="00234103"/>
    <w:rsid w:val="0023636B"/>
    <w:rsid w:val="00236706"/>
    <w:rsid w:val="00236785"/>
    <w:rsid w:val="00242E16"/>
    <w:rsid w:val="00242F4C"/>
    <w:rsid w:val="0024330E"/>
    <w:rsid w:val="00244952"/>
    <w:rsid w:val="00244EDE"/>
    <w:rsid w:val="0024623B"/>
    <w:rsid w:val="002510FA"/>
    <w:rsid w:val="002514A9"/>
    <w:rsid w:val="0025318B"/>
    <w:rsid w:val="0025392C"/>
    <w:rsid w:val="00253A22"/>
    <w:rsid w:val="00254C20"/>
    <w:rsid w:val="002565D2"/>
    <w:rsid w:val="00256990"/>
    <w:rsid w:val="00256BE6"/>
    <w:rsid w:val="002573A1"/>
    <w:rsid w:val="002579EA"/>
    <w:rsid w:val="0026096A"/>
    <w:rsid w:val="00262AF5"/>
    <w:rsid w:val="0026471B"/>
    <w:rsid w:val="00264AED"/>
    <w:rsid w:val="00265116"/>
    <w:rsid w:val="0026726F"/>
    <w:rsid w:val="002673F0"/>
    <w:rsid w:val="00270A1A"/>
    <w:rsid w:val="00270E86"/>
    <w:rsid w:val="002711C4"/>
    <w:rsid w:val="002729BA"/>
    <w:rsid w:val="0027375C"/>
    <w:rsid w:val="0027464C"/>
    <w:rsid w:val="00275031"/>
    <w:rsid w:val="0027519B"/>
    <w:rsid w:val="00277310"/>
    <w:rsid w:val="00280133"/>
    <w:rsid w:val="0028047C"/>
    <w:rsid w:val="002820C5"/>
    <w:rsid w:val="00283D8D"/>
    <w:rsid w:val="002845AD"/>
    <w:rsid w:val="00284750"/>
    <w:rsid w:val="00284C0A"/>
    <w:rsid w:val="0028583C"/>
    <w:rsid w:val="002869F3"/>
    <w:rsid w:val="0029170B"/>
    <w:rsid w:val="0029351C"/>
    <w:rsid w:val="00293584"/>
    <w:rsid w:val="002976AA"/>
    <w:rsid w:val="002A0612"/>
    <w:rsid w:val="002A16A7"/>
    <w:rsid w:val="002A1EA3"/>
    <w:rsid w:val="002A22D7"/>
    <w:rsid w:val="002A38F7"/>
    <w:rsid w:val="002A4D8C"/>
    <w:rsid w:val="002A5188"/>
    <w:rsid w:val="002A55B8"/>
    <w:rsid w:val="002A672E"/>
    <w:rsid w:val="002B0F37"/>
    <w:rsid w:val="002B1697"/>
    <w:rsid w:val="002B3E5D"/>
    <w:rsid w:val="002B6747"/>
    <w:rsid w:val="002C1D89"/>
    <w:rsid w:val="002C711F"/>
    <w:rsid w:val="002C74DF"/>
    <w:rsid w:val="002C7B94"/>
    <w:rsid w:val="002C7F8B"/>
    <w:rsid w:val="002D0024"/>
    <w:rsid w:val="002D02A6"/>
    <w:rsid w:val="002D0B8A"/>
    <w:rsid w:val="002D0E59"/>
    <w:rsid w:val="002D19B9"/>
    <w:rsid w:val="002D1CA4"/>
    <w:rsid w:val="002D30B5"/>
    <w:rsid w:val="002D3A0F"/>
    <w:rsid w:val="002D4CC8"/>
    <w:rsid w:val="002D5997"/>
    <w:rsid w:val="002E0869"/>
    <w:rsid w:val="002E0A9C"/>
    <w:rsid w:val="002E1D7F"/>
    <w:rsid w:val="002E3671"/>
    <w:rsid w:val="002E4BFD"/>
    <w:rsid w:val="002F5B74"/>
    <w:rsid w:val="002F725D"/>
    <w:rsid w:val="002F7ECE"/>
    <w:rsid w:val="00301A92"/>
    <w:rsid w:val="00302576"/>
    <w:rsid w:val="00303330"/>
    <w:rsid w:val="00303425"/>
    <w:rsid w:val="003042DA"/>
    <w:rsid w:val="00305917"/>
    <w:rsid w:val="0030640E"/>
    <w:rsid w:val="0030659D"/>
    <w:rsid w:val="003065DB"/>
    <w:rsid w:val="00307FAE"/>
    <w:rsid w:val="0031105F"/>
    <w:rsid w:val="00312ED5"/>
    <w:rsid w:val="00316937"/>
    <w:rsid w:val="0032014F"/>
    <w:rsid w:val="00322643"/>
    <w:rsid w:val="00322953"/>
    <w:rsid w:val="00322B00"/>
    <w:rsid w:val="00322D6B"/>
    <w:rsid w:val="00324729"/>
    <w:rsid w:val="003253CB"/>
    <w:rsid w:val="003261A1"/>
    <w:rsid w:val="003303C1"/>
    <w:rsid w:val="00331197"/>
    <w:rsid w:val="003313F4"/>
    <w:rsid w:val="003327FA"/>
    <w:rsid w:val="00334468"/>
    <w:rsid w:val="00334AA3"/>
    <w:rsid w:val="00335274"/>
    <w:rsid w:val="00335993"/>
    <w:rsid w:val="003379A7"/>
    <w:rsid w:val="00340233"/>
    <w:rsid w:val="00340CB8"/>
    <w:rsid w:val="00341899"/>
    <w:rsid w:val="00341D7E"/>
    <w:rsid w:val="00341DF7"/>
    <w:rsid w:val="00344C74"/>
    <w:rsid w:val="00345C36"/>
    <w:rsid w:val="003460B4"/>
    <w:rsid w:val="00346C42"/>
    <w:rsid w:val="00346C6F"/>
    <w:rsid w:val="00350C0D"/>
    <w:rsid w:val="00350F8A"/>
    <w:rsid w:val="00351F2B"/>
    <w:rsid w:val="0035249F"/>
    <w:rsid w:val="00352938"/>
    <w:rsid w:val="00352AC4"/>
    <w:rsid w:val="00354522"/>
    <w:rsid w:val="00355E9F"/>
    <w:rsid w:val="00356B00"/>
    <w:rsid w:val="00356DE3"/>
    <w:rsid w:val="003578D5"/>
    <w:rsid w:val="00357A00"/>
    <w:rsid w:val="00357A73"/>
    <w:rsid w:val="00361C04"/>
    <w:rsid w:val="003621E7"/>
    <w:rsid w:val="00364949"/>
    <w:rsid w:val="00364EC3"/>
    <w:rsid w:val="0036556C"/>
    <w:rsid w:val="003662C8"/>
    <w:rsid w:val="00366419"/>
    <w:rsid w:val="0036724B"/>
    <w:rsid w:val="0036724E"/>
    <w:rsid w:val="00367463"/>
    <w:rsid w:val="00370DA6"/>
    <w:rsid w:val="00373CFB"/>
    <w:rsid w:val="0037473C"/>
    <w:rsid w:val="00377512"/>
    <w:rsid w:val="00380212"/>
    <w:rsid w:val="003820CC"/>
    <w:rsid w:val="003849D0"/>
    <w:rsid w:val="0038676C"/>
    <w:rsid w:val="00386997"/>
    <w:rsid w:val="00387DFF"/>
    <w:rsid w:val="003901D9"/>
    <w:rsid w:val="0039042A"/>
    <w:rsid w:val="00390DCE"/>
    <w:rsid w:val="00391E64"/>
    <w:rsid w:val="0039457F"/>
    <w:rsid w:val="0039535C"/>
    <w:rsid w:val="00397E0C"/>
    <w:rsid w:val="003A07B3"/>
    <w:rsid w:val="003A28D6"/>
    <w:rsid w:val="003A2B50"/>
    <w:rsid w:val="003A2C48"/>
    <w:rsid w:val="003A2E7F"/>
    <w:rsid w:val="003A34D7"/>
    <w:rsid w:val="003A3E1B"/>
    <w:rsid w:val="003A5717"/>
    <w:rsid w:val="003A6835"/>
    <w:rsid w:val="003A6A20"/>
    <w:rsid w:val="003B0791"/>
    <w:rsid w:val="003B0B48"/>
    <w:rsid w:val="003B15A6"/>
    <w:rsid w:val="003B1F0D"/>
    <w:rsid w:val="003B235F"/>
    <w:rsid w:val="003B25C5"/>
    <w:rsid w:val="003B2974"/>
    <w:rsid w:val="003B29A7"/>
    <w:rsid w:val="003B4B43"/>
    <w:rsid w:val="003B4E27"/>
    <w:rsid w:val="003B5D2E"/>
    <w:rsid w:val="003B61F9"/>
    <w:rsid w:val="003C1E77"/>
    <w:rsid w:val="003C2150"/>
    <w:rsid w:val="003C39C0"/>
    <w:rsid w:val="003C3B12"/>
    <w:rsid w:val="003C50B5"/>
    <w:rsid w:val="003C7FD5"/>
    <w:rsid w:val="003D14B6"/>
    <w:rsid w:val="003D15A1"/>
    <w:rsid w:val="003D1870"/>
    <w:rsid w:val="003D1CB3"/>
    <w:rsid w:val="003D3F23"/>
    <w:rsid w:val="003D79BF"/>
    <w:rsid w:val="003E39A5"/>
    <w:rsid w:val="003E4856"/>
    <w:rsid w:val="003E5834"/>
    <w:rsid w:val="003E5B6C"/>
    <w:rsid w:val="003E5C26"/>
    <w:rsid w:val="003E5D80"/>
    <w:rsid w:val="003E659F"/>
    <w:rsid w:val="003E6E4D"/>
    <w:rsid w:val="003E7251"/>
    <w:rsid w:val="003E7848"/>
    <w:rsid w:val="003F17FC"/>
    <w:rsid w:val="003F1AE1"/>
    <w:rsid w:val="003F282E"/>
    <w:rsid w:val="003F2A06"/>
    <w:rsid w:val="003F3046"/>
    <w:rsid w:val="003F3228"/>
    <w:rsid w:val="003F43BF"/>
    <w:rsid w:val="003F4A76"/>
    <w:rsid w:val="003F7F67"/>
    <w:rsid w:val="004009DA"/>
    <w:rsid w:val="00400A2D"/>
    <w:rsid w:val="00400EE2"/>
    <w:rsid w:val="00402095"/>
    <w:rsid w:val="00405110"/>
    <w:rsid w:val="00405246"/>
    <w:rsid w:val="004052F1"/>
    <w:rsid w:val="004056D5"/>
    <w:rsid w:val="00406128"/>
    <w:rsid w:val="00407D23"/>
    <w:rsid w:val="0041348F"/>
    <w:rsid w:val="00413BF6"/>
    <w:rsid w:val="00414425"/>
    <w:rsid w:val="00414432"/>
    <w:rsid w:val="00415871"/>
    <w:rsid w:val="00416E25"/>
    <w:rsid w:val="00417BC9"/>
    <w:rsid w:val="00421A73"/>
    <w:rsid w:val="00422434"/>
    <w:rsid w:val="004232A1"/>
    <w:rsid w:val="00427B59"/>
    <w:rsid w:val="00434B1C"/>
    <w:rsid w:val="00435BE5"/>
    <w:rsid w:val="00435EAD"/>
    <w:rsid w:val="004367BB"/>
    <w:rsid w:val="004372B1"/>
    <w:rsid w:val="004376A9"/>
    <w:rsid w:val="00440E5B"/>
    <w:rsid w:val="004417B9"/>
    <w:rsid w:val="00442450"/>
    <w:rsid w:val="004425C5"/>
    <w:rsid w:val="00443112"/>
    <w:rsid w:val="0044477F"/>
    <w:rsid w:val="0044606F"/>
    <w:rsid w:val="00450324"/>
    <w:rsid w:val="004518A9"/>
    <w:rsid w:val="0045247B"/>
    <w:rsid w:val="0045249A"/>
    <w:rsid w:val="00454BB6"/>
    <w:rsid w:val="00454DF6"/>
    <w:rsid w:val="00454FBA"/>
    <w:rsid w:val="004551F9"/>
    <w:rsid w:val="00455889"/>
    <w:rsid w:val="004604FD"/>
    <w:rsid w:val="00462263"/>
    <w:rsid w:val="00463B16"/>
    <w:rsid w:val="004640F3"/>
    <w:rsid w:val="0046416C"/>
    <w:rsid w:val="00466E45"/>
    <w:rsid w:val="00466E53"/>
    <w:rsid w:val="00466EF3"/>
    <w:rsid w:val="0047129E"/>
    <w:rsid w:val="00471CE7"/>
    <w:rsid w:val="004723D7"/>
    <w:rsid w:val="00473B8B"/>
    <w:rsid w:val="00475C58"/>
    <w:rsid w:val="00476159"/>
    <w:rsid w:val="00476683"/>
    <w:rsid w:val="00476976"/>
    <w:rsid w:val="00477185"/>
    <w:rsid w:val="00477443"/>
    <w:rsid w:val="00477862"/>
    <w:rsid w:val="00477A8A"/>
    <w:rsid w:val="00481F7B"/>
    <w:rsid w:val="00483D8C"/>
    <w:rsid w:val="00484FF1"/>
    <w:rsid w:val="004850C7"/>
    <w:rsid w:val="00485F15"/>
    <w:rsid w:val="00490372"/>
    <w:rsid w:val="00491E79"/>
    <w:rsid w:val="004930AB"/>
    <w:rsid w:val="004959F1"/>
    <w:rsid w:val="0049677A"/>
    <w:rsid w:val="00496BED"/>
    <w:rsid w:val="00497506"/>
    <w:rsid w:val="004A09D1"/>
    <w:rsid w:val="004A2BDB"/>
    <w:rsid w:val="004A35F1"/>
    <w:rsid w:val="004A4C55"/>
    <w:rsid w:val="004A56A6"/>
    <w:rsid w:val="004A5756"/>
    <w:rsid w:val="004A6D2C"/>
    <w:rsid w:val="004A7E26"/>
    <w:rsid w:val="004B0BDD"/>
    <w:rsid w:val="004B1DD5"/>
    <w:rsid w:val="004B2ED8"/>
    <w:rsid w:val="004B3662"/>
    <w:rsid w:val="004C039D"/>
    <w:rsid w:val="004C03BB"/>
    <w:rsid w:val="004C09E8"/>
    <w:rsid w:val="004C1C8A"/>
    <w:rsid w:val="004C2B79"/>
    <w:rsid w:val="004C38A7"/>
    <w:rsid w:val="004C424C"/>
    <w:rsid w:val="004C6303"/>
    <w:rsid w:val="004C6540"/>
    <w:rsid w:val="004C7A57"/>
    <w:rsid w:val="004D09FB"/>
    <w:rsid w:val="004D0A0D"/>
    <w:rsid w:val="004D492E"/>
    <w:rsid w:val="004D590F"/>
    <w:rsid w:val="004D704D"/>
    <w:rsid w:val="004E4540"/>
    <w:rsid w:val="004E4B59"/>
    <w:rsid w:val="004E766C"/>
    <w:rsid w:val="004E7780"/>
    <w:rsid w:val="004E78E5"/>
    <w:rsid w:val="004F0958"/>
    <w:rsid w:val="004F3CDD"/>
    <w:rsid w:val="004F3E23"/>
    <w:rsid w:val="004F4BD9"/>
    <w:rsid w:val="004F6EC0"/>
    <w:rsid w:val="00501744"/>
    <w:rsid w:val="00501DD1"/>
    <w:rsid w:val="005021CC"/>
    <w:rsid w:val="005023AA"/>
    <w:rsid w:val="005045D8"/>
    <w:rsid w:val="00504A53"/>
    <w:rsid w:val="00504A63"/>
    <w:rsid w:val="00504B5E"/>
    <w:rsid w:val="0050681C"/>
    <w:rsid w:val="00506DC8"/>
    <w:rsid w:val="00506F29"/>
    <w:rsid w:val="00507F41"/>
    <w:rsid w:val="00510279"/>
    <w:rsid w:val="00510F62"/>
    <w:rsid w:val="00511BAF"/>
    <w:rsid w:val="00512F01"/>
    <w:rsid w:val="00513564"/>
    <w:rsid w:val="00513B82"/>
    <w:rsid w:val="0051433A"/>
    <w:rsid w:val="00525308"/>
    <w:rsid w:val="00525C5F"/>
    <w:rsid w:val="00527043"/>
    <w:rsid w:val="00531706"/>
    <w:rsid w:val="00533A5E"/>
    <w:rsid w:val="00535951"/>
    <w:rsid w:val="00542C7D"/>
    <w:rsid w:val="00543089"/>
    <w:rsid w:val="005454FE"/>
    <w:rsid w:val="00545BD2"/>
    <w:rsid w:val="005501FD"/>
    <w:rsid w:val="005509EF"/>
    <w:rsid w:val="00550BC4"/>
    <w:rsid w:val="00552BE4"/>
    <w:rsid w:val="00553981"/>
    <w:rsid w:val="00555E30"/>
    <w:rsid w:val="005566DC"/>
    <w:rsid w:val="0055706F"/>
    <w:rsid w:val="00557CC2"/>
    <w:rsid w:val="00557EE8"/>
    <w:rsid w:val="00557F0F"/>
    <w:rsid w:val="0056010F"/>
    <w:rsid w:val="00563EBA"/>
    <w:rsid w:val="005657D6"/>
    <w:rsid w:val="00565E22"/>
    <w:rsid w:val="00567295"/>
    <w:rsid w:val="005674B9"/>
    <w:rsid w:val="005704E6"/>
    <w:rsid w:val="00570E1D"/>
    <w:rsid w:val="00571EE2"/>
    <w:rsid w:val="00573583"/>
    <w:rsid w:val="00573E89"/>
    <w:rsid w:val="00573FB4"/>
    <w:rsid w:val="00575BDD"/>
    <w:rsid w:val="00576AE8"/>
    <w:rsid w:val="0058015E"/>
    <w:rsid w:val="00584F5F"/>
    <w:rsid w:val="0058679B"/>
    <w:rsid w:val="00587074"/>
    <w:rsid w:val="00587511"/>
    <w:rsid w:val="00590836"/>
    <w:rsid w:val="00596001"/>
    <w:rsid w:val="00596ED5"/>
    <w:rsid w:val="005A02EB"/>
    <w:rsid w:val="005A424D"/>
    <w:rsid w:val="005A5789"/>
    <w:rsid w:val="005A60E2"/>
    <w:rsid w:val="005A6D7A"/>
    <w:rsid w:val="005B040A"/>
    <w:rsid w:val="005B12E2"/>
    <w:rsid w:val="005B133F"/>
    <w:rsid w:val="005B2C31"/>
    <w:rsid w:val="005B336D"/>
    <w:rsid w:val="005B4A92"/>
    <w:rsid w:val="005B5A38"/>
    <w:rsid w:val="005B5B0B"/>
    <w:rsid w:val="005C0B06"/>
    <w:rsid w:val="005C0C08"/>
    <w:rsid w:val="005C2343"/>
    <w:rsid w:val="005C27A3"/>
    <w:rsid w:val="005C28CC"/>
    <w:rsid w:val="005C7ABD"/>
    <w:rsid w:val="005D0E9B"/>
    <w:rsid w:val="005D181F"/>
    <w:rsid w:val="005D3DD5"/>
    <w:rsid w:val="005D4524"/>
    <w:rsid w:val="005D6A47"/>
    <w:rsid w:val="005D6D2E"/>
    <w:rsid w:val="005D76A3"/>
    <w:rsid w:val="005D79AC"/>
    <w:rsid w:val="005E229D"/>
    <w:rsid w:val="005E2F2A"/>
    <w:rsid w:val="005E54C6"/>
    <w:rsid w:val="005E5A33"/>
    <w:rsid w:val="005E5C9F"/>
    <w:rsid w:val="005E5CC1"/>
    <w:rsid w:val="005E671E"/>
    <w:rsid w:val="005F2490"/>
    <w:rsid w:val="005F350D"/>
    <w:rsid w:val="005F3CB4"/>
    <w:rsid w:val="005F485B"/>
    <w:rsid w:val="005F66F7"/>
    <w:rsid w:val="006019A0"/>
    <w:rsid w:val="00602E3E"/>
    <w:rsid w:val="00603859"/>
    <w:rsid w:val="0060489F"/>
    <w:rsid w:val="00604B88"/>
    <w:rsid w:val="00604BAB"/>
    <w:rsid w:val="0060529E"/>
    <w:rsid w:val="00605D14"/>
    <w:rsid w:val="00607AF5"/>
    <w:rsid w:val="00610DBA"/>
    <w:rsid w:val="006119DF"/>
    <w:rsid w:val="006122EE"/>
    <w:rsid w:val="00612A0B"/>
    <w:rsid w:val="00612FA3"/>
    <w:rsid w:val="006133E4"/>
    <w:rsid w:val="00614001"/>
    <w:rsid w:val="006146D7"/>
    <w:rsid w:val="00615861"/>
    <w:rsid w:val="006161AC"/>
    <w:rsid w:val="00616328"/>
    <w:rsid w:val="006169DC"/>
    <w:rsid w:val="00616C5B"/>
    <w:rsid w:val="00617599"/>
    <w:rsid w:val="006218B7"/>
    <w:rsid w:val="00622FE3"/>
    <w:rsid w:val="006259A4"/>
    <w:rsid w:val="00631A11"/>
    <w:rsid w:val="00632BC9"/>
    <w:rsid w:val="00634D3B"/>
    <w:rsid w:val="00635045"/>
    <w:rsid w:val="0063784C"/>
    <w:rsid w:val="00642D35"/>
    <w:rsid w:val="0064653D"/>
    <w:rsid w:val="00646F1E"/>
    <w:rsid w:val="00652A2C"/>
    <w:rsid w:val="00653C6F"/>
    <w:rsid w:val="0065405A"/>
    <w:rsid w:val="00654E02"/>
    <w:rsid w:val="006552C0"/>
    <w:rsid w:val="00656894"/>
    <w:rsid w:val="0065738D"/>
    <w:rsid w:val="006600D9"/>
    <w:rsid w:val="00661F13"/>
    <w:rsid w:val="00663666"/>
    <w:rsid w:val="00665324"/>
    <w:rsid w:val="00666051"/>
    <w:rsid w:val="00666C0E"/>
    <w:rsid w:val="00671B1A"/>
    <w:rsid w:val="00673571"/>
    <w:rsid w:val="0067408D"/>
    <w:rsid w:val="0067427F"/>
    <w:rsid w:val="006748D7"/>
    <w:rsid w:val="006755C6"/>
    <w:rsid w:val="00675CAF"/>
    <w:rsid w:val="00676E8A"/>
    <w:rsid w:val="006770EB"/>
    <w:rsid w:val="006774A9"/>
    <w:rsid w:val="00681C7B"/>
    <w:rsid w:val="00681D59"/>
    <w:rsid w:val="006824B5"/>
    <w:rsid w:val="006839CF"/>
    <w:rsid w:val="00683E9E"/>
    <w:rsid w:val="0068475C"/>
    <w:rsid w:val="00686AA9"/>
    <w:rsid w:val="00687890"/>
    <w:rsid w:val="006902DA"/>
    <w:rsid w:val="006904A7"/>
    <w:rsid w:val="00692BA8"/>
    <w:rsid w:val="0069391D"/>
    <w:rsid w:val="00693A8C"/>
    <w:rsid w:val="00693D64"/>
    <w:rsid w:val="00693EC1"/>
    <w:rsid w:val="00694A04"/>
    <w:rsid w:val="00696CDE"/>
    <w:rsid w:val="00696D29"/>
    <w:rsid w:val="0069720A"/>
    <w:rsid w:val="006A40F6"/>
    <w:rsid w:val="006A50C5"/>
    <w:rsid w:val="006A5900"/>
    <w:rsid w:val="006A59C1"/>
    <w:rsid w:val="006A5F1C"/>
    <w:rsid w:val="006A6671"/>
    <w:rsid w:val="006B412C"/>
    <w:rsid w:val="006B70AD"/>
    <w:rsid w:val="006B7DA3"/>
    <w:rsid w:val="006C046A"/>
    <w:rsid w:val="006C0AD4"/>
    <w:rsid w:val="006C0C35"/>
    <w:rsid w:val="006C2E7D"/>
    <w:rsid w:val="006C4EBE"/>
    <w:rsid w:val="006C5224"/>
    <w:rsid w:val="006C545E"/>
    <w:rsid w:val="006C5637"/>
    <w:rsid w:val="006C5814"/>
    <w:rsid w:val="006C6751"/>
    <w:rsid w:val="006C788F"/>
    <w:rsid w:val="006C7C58"/>
    <w:rsid w:val="006D022F"/>
    <w:rsid w:val="006D1749"/>
    <w:rsid w:val="006D1B46"/>
    <w:rsid w:val="006D2729"/>
    <w:rsid w:val="006D304C"/>
    <w:rsid w:val="006D4B79"/>
    <w:rsid w:val="006D5B87"/>
    <w:rsid w:val="006D5D77"/>
    <w:rsid w:val="006D648A"/>
    <w:rsid w:val="006D7AD7"/>
    <w:rsid w:val="006E040E"/>
    <w:rsid w:val="006E082F"/>
    <w:rsid w:val="006E0F4C"/>
    <w:rsid w:val="006E2672"/>
    <w:rsid w:val="006E2A9F"/>
    <w:rsid w:val="006E4603"/>
    <w:rsid w:val="006E5DBE"/>
    <w:rsid w:val="006E6942"/>
    <w:rsid w:val="006E7EB8"/>
    <w:rsid w:val="006F0CE8"/>
    <w:rsid w:val="006F17DD"/>
    <w:rsid w:val="006F19BC"/>
    <w:rsid w:val="006F5787"/>
    <w:rsid w:val="0070010A"/>
    <w:rsid w:val="0070031C"/>
    <w:rsid w:val="00701E7A"/>
    <w:rsid w:val="00705048"/>
    <w:rsid w:val="00706297"/>
    <w:rsid w:val="00706B34"/>
    <w:rsid w:val="0071043B"/>
    <w:rsid w:val="00710DD8"/>
    <w:rsid w:val="00711490"/>
    <w:rsid w:val="00711892"/>
    <w:rsid w:val="00711AA6"/>
    <w:rsid w:val="007132A0"/>
    <w:rsid w:val="00716949"/>
    <w:rsid w:val="00720D44"/>
    <w:rsid w:val="00721DC1"/>
    <w:rsid w:val="007223B1"/>
    <w:rsid w:val="00723F08"/>
    <w:rsid w:val="007250E4"/>
    <w:rsid w:val="0072546C"/>
    <w:rsid w:val="007257B4"/>
    <w:rsid w:val="00725B8D"/>
    <w:rsid w:val="007309BF"/>
    <w:rsid w:val="00733D83"/>
    <w:rsid w:val="007346B0"/>
    <w:rsid w:val="0073548F"/>
    <w:rsid w:val="00736932"/>
    <w:rsid w:val="00736EE3"/>
    <w:rsid w:val="00737261"/>
    <w:rsid w:val="00740F21"/>
    <w:rsid w:val="00741800"/>
    <w:rsid w:val="00742804"/>
    <w:rsid w:val="007457CE"/>
    <w:rsid w:val="00745C4D"/>
    <w:rsid w:val="00747132"/>
    <w:rsid w:val="00747F99"/>
    <w:rsid w:val="00750245"/>
    <w:rsid w:val="007504E9"/>
    <w:rsid w:val="007510FB"/>
    <w:rsid w:val="00751C30"/>
    <w:rsid w:val="0075436A"/>
    <w:rsid w:val="007552B3"/>
    <w:rsid w:val="00755D5D"/>
    <w:rsid w:val="00755E3A"/>
    <w:rsid w:val="007568B2"/>
    <w:rsid w:val="00757235"/>
    <w:rsid w:val="00760F62"/>
    <w:rsid w:val="007634BE"/>
    <w:rsid w:val="00763BB7"/>
    <w:rsid w:val="00764AAD"/>
    <w:rsid w:val="00766720"/>
    <w:rsid w:val="00766BF9"/>
    <w:rsid w:val="00766C43"/>
    <w:rsid w:val="00770884"/>
    <w:rsid w:val="00770DC4"/>
    <w:rsid w:val="0077154C"/>
    <w:rsid w:val="00772538"/>
    <w:rsid w:val="00773A3B"/>
    <w:rsid w:val="00773C64"/>
    <w:rsid w:val="0077405B"/>
    <w:rsid w:val="00775448"/>
    <w:rsid w:val="007759DC"/>
    <w:rsid w:val="00781CD7"/>
    <w:rsid w:val="0078209C"/>
    <w:rsid w:val="00782223"/>
    <w:rsid w:val="00784133"/>
    <w:rsid w:val="00784A10"/>
    <w:rsid w:val="00784C25"/>
    <w:rsid w:val="00784E88"/>
    <w:rsid w:val="0079202C"/>
    <w:rsid w:val="00792AC0"/>
    <w:rsid w:val="00795305"/>
    <w:rsid w:val="007A12A8"/>
    <w:rsid w:val="007A3DE9"/>
    <w:rsid w:val="007A4AB2"/>
    <w:rsid w:val="007A5163"/>
    <w:rsid w:val="007A59ED"/>
    <w:rsid w:val="007B2204"/>
    <w:rsid w:val="007B2C64"/>
    <w:rsid w:val="007B4652"/>
    <w:rsid w:val="007B4C90"/>
    <w:rsid w:val="007B53FD"/>
    <w:rsid w:val="007B56D0"/>
    <w:rsid w:val="007B680D"/>
    <w:rsid w:val="007B6EAF"/>
    <w:rsid w:val="007B7927"/>
    <w:rsid w:val="007B7B16"/>
    <w:rsid w:val="007C017B"/>
    <w:rsid w:val="007C085B"/>
    <w:rsid w:val="007C089F"/>
    <w:rsid w:val="007C13B8"/>
    <w:rsid w:val="007C2BB5"/>
    <w:rsid w:val="007C4676"/>
    <w:rsid w:val="007C6E27"/>
    <w:rsid w:val="007C6F79"/>
    <w:rsid w:val="007C75F3"/>
    <w:rsid w:val="007C76C0"/>
    <w:rsid w:val="007D03F2"/>
    <w:rsid w:val="007D22A7"/>
    <w:rsid w:val="007D2436"/>
    <w:rsid w:val="007D4A07"/>
    <w:rsid w:val="007D59D4"/>
    <w:rsid w:val="007D6F7F"/>
    <w:rsid w:val="007D7652"/>
    <w:rsid w:val="007E1F57"/>
    <w:rsid w:val="007E2FE2"/>
    <w:rsid w:val="007E3FEA"/>
    <w:rsid w:val="007E4726"/>
    <w:rsid w:val="007E4C85"/>
    <w:rsid w:val="007F45C8"/>
    <w:rsid w:val="007F5472"/>
    <w:rsid w:val="007F5A1E"/>
    <w:rsid w:val="007F5EF8"/>
    <w:rsid w:val="007F5F28"/>
    <w:rsid w:val="007F65F0"/>
    <w:rsid w:val="007F7E2B"/>
    <w:rsid w:val="008006C1"/>
    <w:rsid w:val="008026CC"/>
    <w:rsid w:val="00802DB0"/>
    <w:rsid w:val="00803713"/>
    <w:rsid w:val="008039DF"/>
    <w:rsid w:val="008042F9"/>
    <w:rsid w:val="00804F32"/>
    <w:rsid w:val="00805963"/>
    <w:rsid w:val="00806730"/>
    <w:rsid w:val="0081046F"/>
    <w:rsid w:val="00810B8A"/>
    <w:rsid w:val="00810EDA"/>
    <w:rsid w:val="008134E8"/>
    <w:rsid w:val="008157F3"/>
    <w:rsid w:val="0081707B"/>
    <w:rsid w:val="00817713"/>
    <w:rsid w:val="0082137A"/>
    <w:rsid w:val="00822DD0"/>
    <w:rsid w:val="00824892"/>
    <w:rsid w:val="00827475"/>
    <w:rsid w:val="00827606"/>
    <w:rsid w:val="0082766B"/>
    <w:rsid w:val="00827AF2"/>
    <w:rsid w:val="00827F6D"/>
    <w:rsid w:val="00834973"/>
    <w:rsid w:val="0083679E"/>
    <w:rsid w:val="008369B1"/>
    <w:rsid w:val="00837297"/>
    <w:rsid w:val="008403B4"/>
    <w:rsid w:val="00840B55"/>
    <w:rsid w:val="00840FC2"/>
    <w:rsid w:val="00844627"/>
    <w:rsid w:val="008447CB"/>
    <w:rsid w:val="008456C5"/>
    <w:rsid w:val="00845EB5"/>
    <w:rsid w:val="0084737E"/>
    <w:rsid w:val="00847C83"/>
    <w:rsid w:val="008502B1"/>
    <w:rsid w:val="0085128F"/>
    <w:rsid w:val="00851ADD"/>
    <w:rsid w:val="008525D0"/>
    <w:rsid w:val="00853168"/>
    <w:rsid w:val="008600CD"/>
    <w:rsid w:val="00862007"/>
    <w:rsid w:val="00862AB8"/>
    <w:rsid w:val="00862DAC"/>
    <w:rsid w:val="00863678"/>
    <w:rsid w:val="00865C82"/>
    <w:rsid w:val="00866902"/>
    <w:rsid w:val="00870346"/>
    <w:rsid w:val="00870A45"/>
    <w:rsid w:val="00871DB5"/>
    <w:rsid w:val="00873075"/>
    <w:rsid w:val="00873559"/>
    <w:rsid w:val="00874162"/>
    <w:rsid w:val="008741B6"/>
    <w:rsid w:val="00874CC1"/>
    <w:rsid w:val="00874F9D"/>
    <w:rsid w:val="008753EC"/>
    <w:rsid w:val="0087614E"/>
    <w:rsid w:val="008777BB"/>
    <w:rsid w:val="00880113"/>
    <w:rsid w:val="0088081C"/>
    <w:rsid w:val="0088122F"/>
    <w:rsid w:val="00881C45"/>
    <w:rsid w:val="00882126"/>
    <w:rsid w:val="00882655"/>
    <w:rsid w:val="00883354"/>
    <w:rsid w:val="008842FA"/>
    <w:rsid w:val="00885ED0"/>
    <w:rsid w:val="00886364"/>
    <w:rsid w:val="0088767C"/>
    <w:rsid w:val="00887DAA"/>
    <w:rsid w:val="00887F32"/>
    <w:rsid w:val="00890702"/>
    <w:rsid w:val="00890FDD"/>
    <w:rsid w:val="00891325"/>
    <w:rsid w:val="008931FE"/>
    <w:rsid w:val="0089347C"/>
    <w:rsid w:val="00896E45"/>
    <w:rsid w:val="00896FFE"/>
    <w:rsid w:val="008977FF"/>
    <w:rsid w:val="00897C7C"/>
    <w:rsid w:val="008A0AD5"/>
    <w:rsid w:val="008A1289"/>
    <w:rsid w:val="008A1716"/>
    <w:rsid w:val="008A3724"/>
    <w:rsid w:val="008A517C"/>
    <w:rsid w:val="008A581C"/>
    <w:rsid w:val="008B27A2"/>
    <w:rsid w:val="008B6401"/>
    <w:rsid w:val="008B7F93"/>
    <w:rsid w:val="008C0759"/>
    <w:rsid w:val="008C10D9"/>
    <w:rsid w:val="008C23A3"/>
    <w:rsid w:val="008C4574"/>
    <w:rsid w:val="008C6657"/>
    <w:rsid w:val="008C66B1"/>
    <w:rsid w:val="008C6D77"/>
    <w:rsid w:val="008D0215"/>
    <w:rsid w:val="008D1435"/>
    <w:rsid w:val="008D156C"/>
    <w:rsid w:val="008D1617"/>
    <w:rsid w:val="008D2B93"/>
    <w:rsid w:val="008D45B5"/>
    <w:rsid w:val="008D49AC"/>
    <w:rsid w:val="008D4DD9"/>
    <w:rsid w:val="008D5AC3"/>
    <w:rsid w:val="008D6757"/>
    <w:rsid w:val="008D6F04"/>
    <w:rsid w:val="008D7299"/>
    <w:rsid w:val="008D7975"/>
    <w:rsid w:val="008E21DE"/>
    <w:rsid w:val="008E2643"/>
    <w:rsid w:val="008E4353"/>
    <w:rsid w:val="008E4F32"/>
    <w:rsid w:val="008E5102"/>
    <w:rsid w:val="008E5AAC"/>
    <w:rsid w:val="008E6A27"/>
    <w:rsid w:val="008E6D49"/>
    <w:rsid w:val="008F0859"/>
    <w:rsid w:val="008F12B0"/>
    <w:rsid w:val="008F158E"/>
    <w:rsid w:val="008F1D6D"/>
    <w:rsid w:val="008F22B2"/>
    <w:rsid w:val="008F3555"/>
    <w:rsid w:val="008F3949"/>
    <w:rsid w:val="008F3E8B"/>
    <w:rsid w:val="008F5FBD"/>
    <w:rsid w:val="008F652D"/>
    <w:rsid w:val="008F7C2D"/>
    <w:rsid w:val="00901F33"/>
    <w:rsid w:val="00902526"/>
    <w:rsid w:val="00902EDE"/>
    <w:rsid w:val="00903163"/>
    <w:rsid w:val="00904C2A"/>
    <w:rsid w:val="00905C26"/>
    <w:rsid w:val="009062BC"/>
    <w:rsid w:val="00906B26"/>
    <w:rsid w:val="009076CA"/>
    <w:rsid w:val="00907BBF"/>
    <w:rsid w:val="00913E95"/>
    <w:rsid w:val="00914377"/>
    <w:rsid w:val="009152E1"/>
    <w:rsid w:val="00915480"/>
    <w:rsid w:val="009164D8"/>
    <w:rsid w:val="00916502"/>
    <w:rsid w:val="00916AE9"/>
    <w:rsid w:val="00916CCF"/>
    <w:rsid w:val="00926937"/>
    <w:rsid w:val="009301AF"/>
    <w:rsid w:val="00931FA2"/>
    <w:rsid w:val="0093218C"/>
    <w:rsid w:val="00932F53"/>
    <w:rsid w:val="00934EF4"/>
    <w:rsid w:val="00935136"/>
    <w:rsid w:val="00935AE9"/>
    <w:rsid w:val="00935C31"/>
    <w:rsid w:val="009360E7"/>
    <w:rsid w:val="00937ABA"/>
    <w:rsid w:val="00940022"/>
    <w:rsid w:val="0094144E"/>
    <w:rsid w:val="00952D98"/>
    <w:rsid w:val="009538B9"/>
    <w:rsid w:val="00953EB9"/>
    <w:rsid w:val="00954528"/>
    <w:rsid w:val="00955DC7"/>
    <w:rsid w:val="00956D0D"/>
    <w:rsid w:val="00957563"/>
    <w:rsid w:val="009578AE"/>
    <w:rsid w:val="00957D9F"/>
    <w:rsid w:val="00960998"/>
    <w:rsid w:val="00962328"/>
    <w:rsid w:val="00964191"/>
    <w:rsid w:val="009645E2"/>
    <w:rsid w:val="009664AD"/>
    <w:rsid w:val="009674CA"/>
    <w:rsid w:val="00967A45"/>
    <w:rsid w:val="00970AF3"/>
    <w:rsid w:val="00970C77"/>
    <w:rsid w:val="00971441"/>
    <w:rsid w:val="00971967"/>
    <w:rsid w:val="009727A1"/>
    <w:rsid w:val="00975276"/>
    <w:rsid w:val="00981EB8"/>
    <w:rsid w:val="00982273"/>
    <w:rsid w:val="009835A6"/>
    <w:rsid w:val="00983ADF"/>
    <w:rsid w:val="0098515D"/>
    <w:rsid w:val="00987388"/>
    <w:rsid w:val="00987863"/>
    <w:rsid w:val="00991200"/>
    <w:rsid w:val="009925AD"/>
    <w:rsid w:val="0099375D"/>
    <w:rsid w:val="00994BBC"/>
    <w:rsid w:val="009977B2"/>
    <w:rsid w:val="00997AE5"/>
    <w:rsid w:val="00997E45"/>
    <w:rsid w:val="009A2971"/>
    <w:rsid w:val="009A42E3"/>
    <w:rsid w:val="009A439B"/>
    <w:rsid w:val="009B267E"/>
    <w:rsid w:val="009B272B"/>
    <w:rsid w:val="009B37E5"/>
    <w:rsid w:val="009B43A2"/>
    <w:rsid w:val="009B4469"/>
    <w:rsid w:val="009B6DA5"/>
    <w:rsid w:val="009B77AB"/>
    <w:rsid w:val="009B7869"/>
    <w:rsid w:val="009C096A"/>
    <w:rsid w:val="009C0F01"/>
    <w:rsid w:val="009C2395"/>
    <w:rsid w:val="009C28D3"/>
    <w:rsid w:val="009C67E6"/>
    <w:rsid w:val="009D1B55"/>
    <w:rsid w:val="009D4797"/>
    <w:rsid w:val="009D4A69"/>
    <w:rsid w:val="009D62F8"/>
    <w:rsid w:val="009D64D5"/>
    <w:rsid w:val="009D66CB"/>
    <w:rsid w:val="009D7CA2"/>
    <w:rsid w:val="009E04B6"/>
    <w:rsid w:val="009E0950"/>
    <w:rsid w:val="009E2200"/>
    <w:rsid w:val="009E2A3A"/>
    <w:rsid w:val="009E342E"/>
    <w:rsid w:val="009E5B33"/>
    <w:rsid w:val="009E5CD9"/>
    <w:rsid w:val="009E6D63"/>
    <w:rsid w:val="009E7575"/>
    <w:rsid w:val="009E7D8C"/>
    <w:rsid w:val="009F1F65"/>
    <w:rsid w:val="009F483E"/>
    <w:rsid w:val="009F49DF"/>
    <w:rsid w:val="009F5FAB"/>
    <w:rsid w:val="009F7FFA"/>
    <w:rsid w:val="00A004AC"/>
    <w:rsid w:val="00A00869"/>
    <w:rsid w:val="00A023D1"/>
    <w:rsid w:val="00A034F5"/>
    <w:rsid w:val="00A04735"/>
    <w:rsid w:val="00A04817"/>
    <w:rsid w:val="00A05F02"/>
    <w:rsid w:val="00A07909"/>
    <w:rsid w:val="00A10A05"/>
    <w:rsid w:val="00A1284D"/>
    <w:rsid w:val="00A143EE"/>
    <w:rsid w:val="00A15A6D"/>
    <w:rsid w:val="00A20BBF"/>
    <w:rsid w:val="00A223E2"/>
    <w:rsid w:val="00A243B6"/>
    <w:rsid w:val="00A24662"/>
    <w:rsid w:val="00A2476C"/>
    <w:rsid w:val="00A26503"/>
    <w:rsid w:val="00A31323"/>
    <w:rsid w:val="00A31663"/>
    <w:rsid w:val="00A32281"/>
    <w:rsid w:val="00A33368"/>
    <w:rsid w:val="00A347AE"/>
    <w:rsid w:val="00A34F78"/>
    <w:rsid w:val="00A36EE8"/>
    <w:rsid w:val="00A36FAF"/>
    <w:rsid w:val="00A371A5"/>
    <w:rsid w:val="00A41E1B"/>
    <w:rsid w:val="00A43957"/>
    <w:rsid w:val="00A45DEC"/>
    <w:rsid w:val="00A472A8"/>
    <w:rsid w:val="00A50391"/>
    <w:rsid w:val="00A509FA"/>
    <w:rsid w:val="00A50C5A"/>
    <w:rsid w:val="00A50ECE"/>
    <w:rsid w:val="00A5158C"/>
    <w:rsid w:val="00A52F4C"/>
    <w:rsid w:val="00A5386B"/>
    <w:rsid w:val="00A566AB"/>
    <w:rsid w:val="00A56843"/>
    <w:rsid w:val="00A605F0"/>
    <w:rsid w:val="00A618B3"/>
    <w:rsid w:val="00A62C7E"/>
    <w:rsid w:val="00A63054"/>
    <w:rsid w:val="00A63F78"/>
    <w:rsid w:val="00A651CF"/>
    <w:rsid w:val="00A65E8C"/>
    <w:rsid w:val="00A743E3"/>
    <w:rsid w:val="00A750E0"/>
    <w:rsid w:val="00A753FE"/>
    <w:rsid w:val="00A81FEC"/>
    <w:rsid w:val="00A90465"/>
    <w:rsid w:val="00A90F24"/>
    <w:rsid w:val="00A91EF9"/>
    <w:rsid w:val="00A92EFF"/>
    <w:rsid w:val="00A96652"/>
    <w:rsid w:val="00A9687A"/>
    <w:rsid w:val="00A96C10"/>
    <w:rsid w:val="00A97465"/>
    <w:rsid w:val="00AA1A3D"/>
    <w:rsid w:val="00AA3D99"/>
    <w:rsid w:val="00AA5AF3"/>
    <w:rsid w:val="00AA7373"/>
    <w:rsid w:val="00AB0641"/>
    <w:rsid w:val="00AB0FD5"/>
    <w:rsid w:val="00AB3A69"/>
    <w:rsid w:val="00AB4046"/>
    <w:rsid w:val="00AB49C4"/>
    <w:rsid w:val="00AB4C63"/>
    <w:rsid w:val="00AB5099"/>
    <w:rsid w:val="00AC2C79"/>
    <w:rsid w:val="00AC69B5"/>
    <w:rsid w:val="00AD0A4E"/>
    <w:rsid w:val="00AD1A2D"/>
    <w:rsid w:val="00AD2D53"/>
    <w:rsid w:val="00AD67AE"/>
    <w:rsid w:val="00AE0591"/>
    <w:rsid w:val="00AE2CFF"/>
    <w:rsid w:val="00AE3418"/>
    <w:rsid w:val="00AE35FE"/>
    <w:rsid w:val="00AE45DA"/>
    <w:rsid w:val="00AE6506"/>
    <w:rsid w:val="00AE75E6"/>
    <w:rsid w:val="00AE7EA9"/>
    <w:rsid w:val="00AF25E3"/>
    <w:rsid w:val="00AF4EE8"/>
    <w:rsid w:val="00AF6564"/>
    <w:rsid w:val="00B007FF"/>
    <w:rsid w:val="00B012F3"/>
    <w:rsid w:val="00B0145D"/>
    <w:rsid w:val="00B03361"/>
    <w:rsid w:val="00B05F4B"/>
    <w:rsid w:val="00B06B18"/>
    <w:rsid w:val="00B06C7A"/>
    <w:rsid w:val="00B0792F"/>
    <w:rsid w:val="00B11861"/>
    <w:rsid w:val="00B11985"/>
    <w:rsid w:val="00B145A9"/>
    <w:rsid w:val="00B1546C"/>
    <w:rsid w:val="00B172E4"/>
    <w:rsid w:val="00B175D0"/>
    <w:rsid w:val="00B207C3"/>
    <w:rsid w:val="00B2082A"/>
    <w:rsid w:val="00B20FB7"/>
    <w:rsid w:val="00B2113E"/>
    <w:rsid w:val="00B2467E"/>
    <w:rsid w:val="00B27794"/>
    <w:rsid w:val="00B3059B"/>
    <w:rsid w:val="00B317D2"/>
    <w:rsid w:val="00B34B89"/>
    <w:rsid w:val="00B35A2B"/>
    <w:rsid w:val="00B40C39"/>
    <w:rsid w:val="00B40CD3"/>
    <w:rsid w:val="00B4189F"/>
    <w:rsid w:val="00B4208D"/>
    <w:rsid w:val="00B43557"/>
    <w:rsid w:val="00B43852"/>
    <w:rsid w:val="00B439CF"/>
    <w:rsid w:val="00B43AF0"/>
    <w:rsid w:val="00B455D2"/>
    <w:rsid w:val="00B4655C"/>
    <w:rsid w:val="00B51FCB"/>
    <w:rsid w:val="00B5279E"/>
    <w:rsid w:val="00B541C5"/>
    <w:rsid w:val="00B55354"/>
    <w:rsid w:val="00B5713D"/>
    <w:rsid w:val="00B573CB"/>
    <w:rsid w:val="00B62274"/>
    <w:rsid w:val="00B62373"/>
    <w:rsid w:val="00B6242E"/>
    <w:rsid w:val="00B636E7"/>
    <w:rsid w:val="00B63DE3"/>
    <w:rsid w:val="00B64EA0"/>
    <w:rsid w:val="00B656C4"/>
    <w:rsid w:val="00B665D7"/>
    <w:rsid w:val="00B6721B"/>
    <w:rsid w:val="00B732F4"/>
    <w:rsid w:val="00B73D3B"/>
    <w:rsid w:val="00B74303"/>
    <w:rsid w:val="00B758F6"/>
    <w:rsid w:val="00B76B43"/>
    <w:rsid w:val="00B81324"/>
    <w:rsid w:val="00B829CD"/>
    <w:rsid w:val="00B84515"/>
    <w:rsid w:val="00B87D65"/>
    <w:rsid w:val="00B91163"/>
    <w:rsid w:val="00B92F72"/>
    <w:rsid w:val="00B9352D"/>
    <w:rsid w:val="00B95631"/>
    <w:rsid w:val="00B97376"/>
    <w:rsid w:val="00B97CC9"/>
    <w:rsid w:val="00BA193B"/>
    <w:rsid w:val="00BA1B91"/>
    <w:rsid w:val="00BA30AB"/>
    <w:rsid w:val="00BA4436"/>
    <w:rsid w:val="00BA45E2"/>
    <w:rsid w:val="00BA4CF5"/>
    <w:rsid w:val="00BA5F0D"/>
    <w:rsid w:val="00BA62A5"/>
    <w:rsid w:val="00BA671B"/>
    <w:rsid w:val="00BA6CBA"/>
    <w:rsid w:val="00BB0579"/>
    <w:rsid w:val="00BB0A6A"/>
    <w:rsid w:val="00BB2B7A"/>
    <w:rsid w:val="00BB3474"/>
    <w:rsid w:val="00BB5C2D"/>
    <w:rsid w:val="00BB6A03"/>
    <w:rsid w:val="00BC0DC3"/>
    <w:rsid w:val="00BC1D56"/>
    <w:rsid w:val="00BC21B9"/>
    <w:rsid w:val="00BC2393"/>
    <w:rsid w:val="00BC2786"/>
    <w:rsid w:val="00BC32A0"/>
    <w:rsid w:val="00BC3C79"/>
    <w:rsid w:val="00BC3DF0"/>
    <w:rsid w:val="00BC4B66"/>
    <w:rsid w:val="00BC4E87"/>
    <w:rsid w:val="00BC5B2F"/>
    <w:rsid w:val="00BC6575"/>
    <w:rsid w:val="00BC6A06"/>
    <w:rsid w:val="00BC6E94"/>
    <w:rsid w:val="00BC6FE0"/>
    <w:rsid w:val="00BC726F"/>
    <w:rsid w:val="00BC7F96"/>
    <w:rsid w:val="00BD048F"/>
    <w:rsid w:val="00BD0F6A"/>
    <w:rsid w:val="00BD15D4"/>
    <w:rsid w:val="00BD1D31"/>
    <w:rsid w:val="00BD34BF"/>
    <w:rsid w:val="00BD3765"/>
    <w:rsid w:val="00BD4EA9"/>
    <w:rsid w:val="00BD624C"/>
    <w:rsid w:val="00BD6DCA"/>
    <w:rsid w:val="00BE1862"/>
    <w:rsid w:val="00BE2353"/>
    <w:rsid w:val="00BE45C5"/>
    <w:rsid w:val="00BE4FFC"/>
    <w:rsid w:val="00BE6890"/>
    <w:rsid w:val="00BE71E4"/>
    <w:rsid w:val="00BE7371"/>
    <w:rsid w:val="00BE74CF"/>
    <w:rsid w:val="00BF078F"/>
    <w:rsid w:val="00BF5EA7"/>
    <w:rsid w:val="00BF685C"/>
    <w:rsid w:val="00C01C6B"/>
    <w:rsid w:val="00C02FCC"/>
    <w:rsid w:val="00C048E0"/>
    <w:rsid w:val="00C10522"/>
    <w:rsid w:val="00C14005"/>
    <w:rsid w:val="00C14486"/>
    <w:rsid w:val="00C14619"/>
    <w:rsid w:val="00C167BA"/>
    <w:rsid w:val="00C20D1E"/>
    <w:rsid w:val="00C22015"/>
    <w:rsid w:val="00C23DA2"/>
    <w:rsid w:val="00C2492D"/>
    <w:rsid w:val="00C254F7"/>
    <w:rsid w:val="00C25A70"/>
    <w:rsid w:val="00C2621C"/>
    <w:rsid w:val="00C26C10"/>
    <w:rsid w:val="00C30D78"/>
    <w:rsid w:val="00C3100A"/>
    <w:rsid w:val="00C33747"/>
    <w:rsid w:val="00C340E6"/>
    <w:rsid w:val="00C34452"/>
    <w:rsid w:val="00C34B63"/>
    <w:rsid w:val="00C35080"/>
    <w:rsid w:val="00C3530F"/>
    <w:rsid w:val="00C359EA"/>
    <w:rsid w:val="00C362A8"/>
    <w:rsid w:val="00C36390"/>
    <w:rsid w:val="00C371B1"/>
    <w:rsid w:val="00C37DC4"/>
    <w:rsid w:val="00C423CE"/>
    <w:rsid w:val="00C42550"/>
    <w:rsid w:val="00C42CF7"/>
    <w:rsid w:val="00C45891"/>
    <w:rsid w:val="00C4796C"/>
    <w:rsid w:val="00C5749F"/>
    <w:rsid w:val="00C60A2C"/>
    <w:rsid w:val="00C61BE4"/>
    <w:rsid w:val="00C61D26"/>
    <w:rsid w:val="00C61DCF"/>
    <w:rsid w:val="00C635F6"/>
    <w:rsid w:val="00C63CA5"/>
    <w:rsid w:val="00C63CD3"/>
    <w:rsid w:val="00C64358"/>
    <w:rsid w:val="00C6499C"/>
    <w:rsid w:val="00C65642"/>
    <w:rsid w:val="00C7012A"/>
    <w:rsid w:val="00C70920"/>
    <w:rsid w:val="00C7325F"/>
    <w:rsid w:val="00C73A5B"/>
    <w:rsid w:val="00C746D1"/>
    <w:rsid w:val="00C750D5"/>
    <w:rsid w:val="00C75941"/>
    <w:rsid w:val="00C80415"/>
    <w:rsid w:val="00C80FC9"/>
    <w:rsid w:val="00C82C42"/>
    <w:rsid w:val="00C83423"/>
    <w:rsid w:val="00C83628"/>
    <w:rsid w:val="00C86672"/>
    <w:rsid w:val="00C86B0B"/>
    <w:rsid w:val="00C86DB7"/>
    <w:rsid w:val="00C87EF8"/>
    <w:rsid w:val="00C91296"/>
    <w:rsid w:val="00C92617"/>
    <w:rsid w:val="00C92F22"/>
    <w:rsid w:val="00C94809"/>
    <w:rsid w:val="00C94FFB"/>
    <w:rsid w:val="00C9501E"/>
    <w:rsid w:val="00C969D1"/>
    <w:rsid w:val="00C96C7E"/>
    <w:rsid w:val="00CA1728"/>
    <w:rsid w:val="00CA544E"/>
    <w:rsid w:val="00CA74E1"/>
    <w:rsid w:val="00CB016C"/>
    <w:rsid w:val="00CB07EB"/>
    <w:rsid w:val="00CB0A3A"/>
    <w:rsid w:val="00CB2215"/>
    <w:rsid w:val="00CB499F"/>
    <w:rsid w:val="00CB534A"/>
    <w:rsid w:val="00CB5388"/>
    <w:rsid w:val="00CB5BF0"/>
    <w:rsid w:val="00CC00A2"/>
    <w:rsid w:val="00CC1999"/>
    <w:rsid w:val="00CC353D"/>
    <w:rsid w:val="00CC52CF"/>
    <w:rsid w:val="00CC5304"/>
    <w:rsid w:val="00CC55EA"/>
    <w:rsid w:val="00CC664B"/>
    <w:rsid w:val="00CC7496"/>
    <w:rsid w:val="00CD16A7"/>
    <w:rsid w:val="00CD1C8F"/>
    <w:rsid w:val="00CD379F"/>
    <w:rsid w:val="00CD3CBF"/>
    <w:rsid w:val="00CD4BDF"/>
    <w:rsid w:val="00CD582B"/>
    <w:rsid w:val="00CD762A"/>
    <w:rsid w:val="00CD7FFC"/>
    <w:rsid w:val="00CE033A"/>
    <w:rsid w:val="00CE049D"/>
    <w:rsid w:val="00CE1170"/>
    <w:rsid w:val="00CE1D35"/>
    <w:rsid w:val="00CE33E5"/>
    <w:rsid w:val="00CE526A"/>
    <w:rsid w:val="00CE57D8"/>
    <w:rsid w:val="00CE7730"/>
    <w:rsid w:val="00CF03EE"/>
    <w:rsid w:val="00CF4056"/>
    <w:rsid w:val="00CF46B4"/>
    <w:rsid w:val="00CF6358"/>
    <w:rsid w:val="00CF7EF5"/>
    <w:rsid w:val="00D00661"/>
    <w:rsid w:val="00D01832"/>
    <w:rsid w:val="00D03411"/>
    <w:rsid w:val="00D04613"/>
    <w:rsid w:val="00D0601E"/>
    <w:rsid w:val="00D112BF"/>
    <w:rsid w:val="00D11645"/>
    <w:rsid w:val="00D118AF"/>
    <w:rsid w:val="00D124D2"/>
    <w:rsid w:val="00D16091"/>
    <w:rsid w:val="00D168B2"/>
    <w:rsid w:val="00D2180C"/>
    <w:rsid w:val="00D22090"/>
    <w:rsid w:val="00D23BAC"/>
    <w:rsid w:val="00D25CBA"/>
    <w:rsid w:val="00D25FD3"/>
    <w:rsid w:val="00D26F8A"/>
    <w:rsid w:val="00D2734B"/>
    <w:rsid w:val="00D27EA0"/>
    <w:rsid w:val="00D32017"/>
    <w:rsid w:val="00D32211"/>
    <w:rsid w:val="00D324D1"/>
    <w:rsid w:val="00D3439B"/>
    <w:rsid w:val="00D35909"/>
    <w:rsid w:val="00D35DAC"/>
    <w:rsid w:val="00D36449"/>
    <w:rsid w:val="00D4275D"/>
    <w:rsid w:val="00D44CFD"/>
    <w:rsid w:val="00D44DC7"/>
    <w:rsid w:val="00D4592A"/>
    <w:rsid w:val="00D45ED2"/>
    <w:rsid w:val="00D46629"/>
    <w:rsid w:val="00D46CCD"/>
    <w:rsid w:val="00D46EA2"/>
    <w:rsid w:val="00D50176"/>
    <w:rsid w:val="00D53B8D"/>
    <w:rsid w:val="00D53C30"/>
    <w:rsid w:val="00D54944"/>
    <w:rsid w:val="00D56DF1"/>
    <w:rsid w:val="00D60E64"/>
    <w:rsid w:val="00D6208A"/>
    <w:rsid w:val="00D621A7"/>
    <w:rsid w:val="00D672C5"/>
    <w:rsid w:val="00D67C70"/>
    <w:rsid w:val="00D71576"/>
    <w:rsid w:val="00D718EF"/>
    <w:rsid w:val="00D73F32"/>
    <w:rsid w:val="00D75A83"/>
    <w:rsid w:val="00D77053"/>
    <w:rsid w:val="00D77139"/>
    <w:rsid w:val="00D77C02"/>
    <w:rsid w:val="00D80936"/>
    <w:rsid w:val="00D83CF8"/>
    <w:rsid w:val="00D87C2D"/>
    <w:rsid w:val="00D90976"/>
    <w:rsid w:val="00D9205E"/>
    <w:rsid w:val="00D931EF"/>
    <w:rsid w:val="00D93241"/>
    <w:rsid w:val="00D94061"/>
    <w:rsid w:val="00DA2A2F"/>
    <w:rsid w:val="00DA5272"/>
    <w:rsid w:val="00DA785D"/>
    <w:rsid w:val="00DB2324"/>
    <w:rsid w:val="00DB62F4"/>
    <w:rsid w:val="00DB6B86"/>
    <w:rsid w:val="00DB6FB2"/>
    <w:rsid w:val="00DC19A4"/>
    <w:rsid w:val="00DC33B1"/>
    <w:rsid w:val="00DC4A1F"/>
    <w:rsid w:val="00DC7891"/>
    <w:rsid w:val="00DC7F45"/>
    <w:rsid w:val="00DD0EE6"/>
    <w:rsid w:val="00DD1F3E"/>
    <w:rsid w:val="00DD21B9"/>
    <w:rsid w:val="00DD473B"/>
    <w:rsid w:val="00DD5902"/>
    <w:rsid w:val="00DD6468"/>
    <w:rsid w:val="00DD662E"/>
    <w:rsid w:val="00DD716B"/>
    <w:rsid w:val="00DE074E"/>
    <w:rsid w:val="00DE1B77"/>
    <w:rsid w:val="00DE1F40"/>
    <w:rsid w:val="00DE2FB6"/>
    <w:rsid w:val="00DE3F33"/>
    <w:rsid w:val="00DE4AAB"/>
    <w:rsid w:val="00DE64C4"/>
    <w:rsid w:val="00DF0181"/>
    <w:rsid w:val="00DF0A1C"/>
    <w:rsid w:val="00DF13F6"/>
    <w:rsid w:val="00DF1775"/>
    <w:rsid w:val="00DF2033"/>
    <w:rsid w:val="00DF2A37"/>
    <w:rsid w:val="00DF2C80"/>
    <w:rsid w:val="00DF41B6"/>
    <w:rsid w:val="00DF4206"/>
    <w:rsid w:val="00DF4729"/>
    <w:rsid w:val="00DF6DDF"/>
    <w:rsid w:val="00E004B7"/>
    <w:rsid w:val="00E02127"/>
    <w:rsid w:val="00E039C5"/>
    <w:rsid w:val="00E04ADC"/>
    <w:rsid w:val="00E064A7"/>
    <w:rsid w:val="00E06ECE"/>
    <w:rsid w:val="00E07C5B"/>
    <w:rsid w:val="00E1033D"/>
    <w:rsid w:val="00E111F0"/>
    <w:rsid w:val="00E116BA"/>
    <w:rsid w:val="00E11DBE"/>
    <w:rsid w:val="00E12BB3"/>
    <w:rsid w:val="00E15B13"/>
    <w:rsid w:val="00E16516"/>
    <w:rsid w:val="00E1797E"/>
    <w:rsid w:val="00E20058"/>
    <w:rsid w:val="00E211EF"/>
    <w:rsid w:val="00E246E0"/>
    <w:rsid w:val="00E24B56"/>
    <w:rsid w:val="00E24F0A"/>
    <w:rsid w:val="00E24F63"/>
    <w:rsid w:val="00E25192"/>
    <w:rsid w:val="00E25C2E"/>
    <w:rsid w:val="00E25F08"/>
    <w:rsid w:val="00E30F0F"/>
    <w:rsid w:val="00E33BBB"/>
    <w:rsid w:val="00E36315"/>
    <w:rsid w:val="00E433CF"/>
    <w:rsid w:val="00E4452B"/>
    <w:rsid w:val="00E46CF5"/>
    <w:rsid w:val="00E474EE"/>
    <w:rsid w:val="00E50DC8"/>
    <w:rsid w:val="00E5209C"/>
    <w:rsid w:val="00E531CD"/>
    <w:rsid w:val="00E53328"/>
    <w:rsid w:val="00E5534C"/>
    <w:rsid w:val="00E56C85"/>
    <w:rsid w:val="00E57F0E"/>
    <w:rsid w:val="00E620DE"/>
    <w:rsid w:val="00E63599"/>
    <w:rsid w:val="00E64769"/>
    <w:rsid w:val="00E64E61"/>
    <w:rsid w:val="00E67081"/>
    <w:rsid w:val="00E743FC"/>
    <w:rsid w:val="00E74939"/>
    <w:rsid w:val="00E75B47"/>
    <w:rsid w:val="00E77958"/>
    <w:rsid w:val="00E77BB2"/>
    <w:rsid w:val="00E814D0"/>
    <w:rsid w:val="00E835AD"/>
    <w:rsid w:val="00E843D5"/>
    <w:rsid w:val="00E86F56"/>
    <w:rsid w:val="00E87093"/>
    <w:rsid w:val="00E87F5A"/>
    <w:rsid w:val="00E90E30"/>
    <w:rsid w:val="00E9193E"/>
    <w:rsid w:val="00E92D18"/>
    <w:rsid w:val="00E931BC"/>
    <w:rsid w:val="00E9386C"/>
    <w:rsid w:val="00E93BAB"/>
    <w:rsid w:val="00E95DB3"/>
    <w:rsid w:val="00E96063"/>
    <w:rsid w:val="00E97500"/>
    <w:rsid w:val="00E97E1E"/>
    <w:rsid w:val="00EA3870"/>
    <w:rsid w:val="00EA4876"/>
    <w:rsid w:val="00EA4D8C"/>
    <w:rsid w:val="00EA5AB8"/>
    <w:rsid w:val="00EA6937"/>
    <w:rsid w:val="00EA6996"/>
    <w:rsid w:val="00EA6BB4"/>
    <w:rsid w:val="00EA7F91"/>
    <w:rsid w:val="00EB00EE"/>
    <w:rsid w:val="00EB0DC6"/>
    <w:rsid w:val="00EB13BA"/>
    <w:rsid w:val="00EB30C4"/>
    <w:rsid w:val="00EB4283"/>
    <w:rsid w:val="00EB5A70"/>
    <w:rsid w:val="00EC000A"/>
    <w:rsid w:val="00EC09B0"/>
    <w:rsid w:val="00EC2ABC"/>
    <w:rsid w:val="00EC32C7"/>
    <w:rsid w:val="00EC3E81"/>
    <w:rsid w:val="00EC3FFF"/>
    <w:rsid w:val="00EC5E1D"/>
    <w:rsid w:val="00EC6270"/>
    <w:rsid w:val="00EC6927"/>
    <w:rsid w:val="00EC6B1B"/>
    <w:rsid w:val="00EC7793"/>
    <w:rsid w:val="00ED0983"/>
    <w:rsid w:val="00ED122E"/>
    <w:rsid w:val="00ED1875"/>
    <w:rsid w:val="00ED1B3F"/>
    <w:rsid w:val="00ED26E2"/>
    <w:rsid w:val="00ED2A91"/>
    <w:rsid w:val="00ED4957"/>
    <w:rsid w:val="00ED57BD"/>
    <w:rsid w:val="00ED6A0E"/>
    <w:rsid w:val="00ED78B5"/>
    <w:rsid w:val="00EE2480"/>
    <w:rsid w:val="00EE2533"/>
    <w:rsid w:val="00EE28C2"/>
    <w:rsid w:val="00EE4D78"/>
    <w:rsid w:val="00EE655E"/>
    <w:rsid w:val="00EE7428"/>
    <w:rsid w:val="00EF0840"/>
    <w:rsid w:val="00EF10A2"/>
    <w:rsid w:val="00EF2724"/>
    <w:rsid w:val="00EF420A"/>
    <w:rsid w:val="00EF4BC3"/>
    <w:rsid w:val="00EF54D4"/>
    <w:rsid w:val="00EF73D9"/>
    <w:rsid w:val="00EF7BC0"/>
    <w:rsid w:val="00F00147"/>
    <w:rsid w:val="00F009B9"/>
    <w:rsid w:val="00F00B2A"/>
    <w:rsid w:val="00F01C7E"/>
    <w:rsid w:val="00F0267D"/>
    <w:rsid w:val="00F02DC5"/>
    <w:rsid w:val="00F02F6E"/>
    <w:rsid w:val="00F0765A"/>
    <w:rsid w:val="00F07711"/>
    <w:rsid w:val="00F07907"/>
    <w:rsid w:val="00F11D4E"/>
    <w:rsid w:val="00F1209D"/>
    <w:rsid w:val="00F126BE"/>
    <w:rsid w:val="00F13189"/>
    <w:rsid w:val="00F13BEE"/>
    <w:rsid w:val="00F15F64"/>
    <w:rsid w:val="00F161E6"/>
    <w:rsid w:val="00F16F2B"/>
    <w:rsid w:val="00F20101"/>
    <w:rsid w:val="00F22244"/>
    <w:rsid w:val="00F22340"/>
    <w:rsid w:val="00F25127"/>
    <w:rsid w:val="00F25594"/>
    <w:rsid w:val="00F2663C"/>
    <w:rsid w:val="00F304F5"/>
    <w:rsid w:val="00F31756"/>
    <w:rsid w:val="00F31E4F"/>
    <w:rsid w:val="00F32864"/>
    <w:rsid w:val="00F338D2"/>
    <w:rsid w:val="00F34316"/>
    <w:rsid w:val="00F3515B"/>
    <w:rsid w:val="00F36693"/>
    <w:rsid w:val="00F37FF3"/>
    <w:rsid w:val="00F4136D"/>
    <w:rsid w:val="00F459D6"/>
    <w:rsid w:val="00F45A1A"/>
    <w:rsid w:val="00F45BB6"/>
    <w:rsid w:val="00F504CD"/>
    <w:rsid w:val="00F51029"/>
    <w:rsid w:val="00F53405"/>
    <w:rsid w:val="00F54E2C"/>
    <w:rsid w:val="00F55B0A"/>
    <w:rsid w:val="00F6039A"/>
    <w:rsid w:val="00F605E4"/>
    <w:rsid w:val="00F64CF4"/>
    <w:rsid w:val="00F654C5"/>
    <w:rsid w:val="00F664BE"/>
    <w:rsid w:val="00F72912"/>
    <w:rsid w:val="00F76794"/>
    <w:rsid w:val="00F772D6"/>
    <w:rsid w:val="00F83C1A"/>
    <w:rsid w:val="00F83C89"/>
    <w:rsid w:val="00F854F6"/>
    <w:rsid w:val="00F858E6"/>
    <w:rsid w:val="00F85B19"/>
    <w:rsid w:val="00F87C39"/>
    <w:rsid w:val="00F900CD"/>
    <w:rsid w:val="00F92926"/>
    <w:rsid w:val="00FA264D"/>
    <w:rsid w:val="00FA4267"/>
    <w:rsid w:val="00FA4986"/>
    <w:rsid w:val="00FA7DC8"/>
    <w:rsid w:val="00FB07B8"/>
    <w:rsid w:val="00FB2DB6"/>
    <w:rsid w:val="00FB60DD"/>
    <w:rsid w:val="00FB6DB0"/>
    <w:rsid w:val="00FB7DC3"/>
    <w:rsid w:val="00FC01BC"/>
    <w:rsid w:val="00FC16DB"/>
    <w:rsid w:val="00FC16E7"/>
    <w:rsid w:val="00FC2510"/>
    <w:rsid w:val="00FC28D9"/>
    <w:rsid w:val="00FC2B55"/>
    <w:rsid w:val="00FC348A"/>
    <w:rsid w:val="00FC5140"/>
    <w:rsid w:val="00FC7403"/>
    <w:rsid w:val="00FC7701"/>
    <w:rsid w:val="00FC7EFA"/>
    <w:rsid w:val="00FD115E"/>
    <w:rsid w:val="00FD2A3D"/>
    <w:rsid w:val="00FD3FC2"/>
    <w:rsid w:val="00FD4AF6"/>
    <w:rsid w:val="00FD4D54"/>
    <w:rsid w:val="00FD5DF8"/>
    <w:rsid w:val="00FD7B78"/>
    <w:rsid w:val="00FE05D0"/>
    <w:rsid w:val="00FE14B5"/>
    <w:rsid w:val="00FE1AFA"/>
    <w:rsid w:val="00FE26D1"/>
    <w:rsid w:val="00FE28B9"/>
    <w:rsid w:val="00FE5257"/>
    <w:rsid w:val="00FE621A"/>
    <w:rsid w:val="00FF00F4"/>
    <w:rsid w:val="00FF252F"/>
    <w:rsid w:val="00FF5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표준(양끝)"/>
    <w:qFormat/>
    <w:rsid w:val="00C42550"/>
    <w:pPr>
      <w:adjustRightInd w:val="0"/>
      <w:spacing w:line="280" w:lineRule="atLeast"/>
      <w:jc w:val="both"/>
      <w:textAlignment w:val="baseline"/>
    </w:pPr>
    <w:rPr>
      <w:rFonts w:ascii="바탕체" w:eastAsia="바탕체"/>
      <w:sz w:val="22"/>
    </w:rPr>
  </w:style>
  <w:style w:type="paragraph" w:styleId="10">
    <w:name w:val="heading 1"/>
    <w:aliases w:val="I"/>
    <w:basedOn w:val="a0"/>
    <w:next w:val="a0"/>
    <w:qFormat/>
    <w:rsid w:val="009977B2"/>
    <w:pPr>
      <w:keepNext/>
      <w:widowControl w:val="0"/>
      <w:numPr>
        <w:numId w:val="3"/>
      </w:numPr>
      <w:wordWrap w:val="0"/>
      <w:spacing w:before="240" w:after="240" w:line="240" w:lineRule="atLeast"/>
      <w:ind w:left="142"/>
      <w:outlineLvl w:val="0"/>
    </w:pPr>
    <w:rPr>
      <w:rFonts w:eastAsiaTheme="majorEastAsia" w:hAnsi="Arial"/>
      <w:b/>
      <w:sz w:val="32"/>
      <w:szCs w:val="24"/>
    </w:rPr>
  </w:style>
  <w:style w:type="paragraph" w:styleId="20">
    <w:name w:val="heading 2"/>
    <w:aliases w:val="1,제목2"/>
    <w:basedOn w:val="a0"/>
    <w:next w:val="a0"/>
    <w:link w:val="2Char"/>
    <w:autoRedefine/>
    <w:qFormat/>
    <w:rsid w:val="005D6A47"/>
    <w:pPr>
      <w:keepNext/>
      <w:widowControl w:val="0"/>
      <w:numPr>
        <w:ilvl w:val="1"/>
        <w:numId w:val="3"/>
      </w:numPr>
      <w:wordWrap w:val="0"/>
      <w:spacing w:before="240" w:after="240" w:line="240" w:lineRule="atLeast"/>
      <w:ind w:right="170"/>
      <w:outlineLvl w:val="1"/>
    </w:pPr>
    <w:rPr>
      <w:rFonts w:eastAsia="맑은 고딕" w:hAnsi="Arial"/>
      <w:b/>
      <w:sz w:val="28"/>
    </w:rPr>
  </w:style>
  <w:style w:type="paragraph" w:styleId="3">
    <w:name w:val="heading 3"/>
    <w:aliases w:val="가,제목3"/>
    <w:basedOn w:val="a0"/>
    <w:next w:val="a0"/>
    <w:link w:val="3Char"/>
    <w:autoRedefine/>
    <w:qFormat/>
    <w:rsid w:val="00981EB8"/>
    <w:pPr>
      <w:keepNext/>
      <w:widowControl w:val="0"/>
      <w:numPr>
        <w:ilvl w:val="2"/>
        <w:numId w:val="3"/>
      </w:numPr>
      <w:spacing w:before="240" w:after="240" w:line="240" w:lineRule="atLeast"/>
      <w:outlineLvl w:val="2"/>
    </w:pPr>
    <w:rPr>
      <w:rFonts w:hAnsi="Arial"/>
      <w:b/>
      <w:bCs/>
      <w:sz w:val="24"/>
    </w:rPr>
  </w:style>
  <w:style w:type="paragraph" w:styleId="4">
    <w:name w:val="heading 4"/>
    <w:aliases w:val="1),제목4"/>
    <w:basedOn w:val="a0"/>
    <w:next w:val="a0"/>
    <w:autoRedefine/>
    <w:qFormat/>
    <w:rsid w:val="00957563"/>
    <w:pPr>
      <w:keepNext/>
      <w:widowControl w:val="0"/>
      <w:numPr>
        <w:ilvl w:val="3"/>
        <w:numId w:val="3"/>
      </w:numPr>
      <w:wordWrap w:val="0"/>
      <w:spacing w:before="240" w:after="240" w:line="240" w:lineRule="atLeast"/>
      <w:ind w:leftChars="100" w:left="220" w:rightChars="100" w:right="220"/>
      <w:outlineLvl w:val="3"/>
    </w:pPr>
    <w:rPr>
      <w:b/>
    </w:rPr>
  </w:style>
  <w:style w:type="paragraph" w:styleId="5">
    <w:name w:val="heading 5"/>
    <w:aliases w:val="가),제목5"/>
    <w:basedOn w:val="a0"/>
    <w:next w:val="a0"/>
    <w:autoRedefine/>
    <w:qFormat/>
    <w:rsid w:val="003C50B5"/>
    <w:pPr>
      <w:keepNext/>
      <w:widowControl w:val="0"/>
      <w:numPr>
        <w:ilvl w:val="4"/>
        <w:numId w:val="3"/>
      </w:numPr>
      <w:wordWrap w:val="0"/>
      <w:spacing w:before="240" w:after="240" w:line="240" w:lineRule="atLeast"/>
      <w:outlineLvl w:val="4"/>
    </w:pPr>
    <w:rPr>
      <w:rFonts w:hAnsi="Arial"/>
      <w:b/>
    </w:rPr>
  </w:style>
  <w:style w:type="paragraph" w:styleId="6">
    <w:name w:val="heading 6"/>
    <w:aliases w:val="(1)"/>
    <w:basedOn w:val="a0"/>
    <w:next w:val="a0"/>
    <w:autoRedefine/>
    <w:qFormat/>
    <w:rsid w:val="003C50B5"/>
    <w:pPr>
      <w:keepNext/>
      <w:widowControl w:val="0"/>
      <w:numPr>
        <w:ilvl w:val="5"/>
        <w:numId w:val="3"/>
      </w:numPr>
      <w:wordWrap w:val="0"/>
      <w:outlineLvl w:val="5"/>
    </w:pPr>
    <w:rPr>
      <w:b/>
      <w:kern w:val="28"/>
    </w:rPr>
  </w:style>
  <w:style w:type="paragraph" w:styleId="7">
    <w:name w:val="heading 7"/>
    <w:basedOn w:val="a0"/>
    <w:next w:val="a0"/>
    <w:qFormat/>
    <w:rsid w:val="00BE71E4"/>
    <w:pPr>
      <w:keepNext/>
      <w:widowControl w:val="0"/>
      <w:wordWrap w:val="0"/>
      <w:outlineLvl w:val="6"/>
    </w:pPr>
  </w:style>
  <w:style w:type="paragraph" w:styleId="8">
    <w:name w:val="heading 8"/>
    <w:basedOn w:val="a0"/>
    <w:next w:val="a0"/>
    <w:qFormat/>
    <w:rsid w:val="00BE71E4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rsid w:val="00BE71E4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autoRedefine/>
    <w:uiPriority w:val="39"/>
    <w:rsid w:val="00EC6B1B"/>
    <w:pPr>
      <w:tabs>
        <w:tab w:val="right" w:leader="dot" w:pos="9240"/>
      </w:tabs>
      <w:spacing w:before="120" w:line="200" w:lineRule="atLeast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autoRedefine/>
    <w:uiPriority w:val="39"/>
    <w:rsid w:val="00BE71E4"/>
    <w:pPr>
      <w:tabs>
        <w:tab w:val="right" w:leader="dot" w:pos="9240"/>
      </w:tabs>
      <w:ind w:left="57"/>
      <w:jc w:val="left"/>
    </w:pPr>
  </w:style>
  <w:style w:type="paragraph" w:styleId="a4">
    <w:name w:val="header"/>
    <w:aliases w:val="머리글(왼쪽),Cover Page,header odd,header odd1,header odd2,header odd3,header odd4,header odd5,header odd6,header,header odd11,header odd21,header odd31,header odd41,header odd51,header odd61,THeader,Draft,Table header,도표(-),h,머리글="/>
    <w:basedOn w:val="a0"/>
    <w:link w:val="Char"/>
    <w:rsid w:val="00BE71E4"/>
    <w:pPr>
      <w:tabs>
        <w:tab w:val="center" w:pos="4252"/>
        <w:tab w:val="right" w:pos="8504"/>
      </w:tabs>
      <w:snapToGrid w:val="0"/>
      <w:jc w:val="left"/>
    </w:pPr>
    <w:rPr>
      <w:b/>
      <w:sz w:val="20"/>
    </w:rPr>
  </w:style>
  <w:style w:type="paragraph" w:styleId="a5">
    <w:name w:val="footer"/>
    <w:aliases w:val="바닥글(오른쪽)"/>
    <w:basedOn w:val="a0"/>
    <w:link w:val="Char0"/>
    <w:uiPriority w:val="99"/>
    <w:rsid w:val="00BE71E4"/>
    <w:pPr>
      <w:tabs>
        <w:tab w:val="center" w:pos="4252"/>
        <w:tab w:val="right" w:pos="8504"/>
      </w:tabs>
      <w:snapToGrid w:val="0"/>
      <w:jc w:val="right"/>
    </w:pPr>
    <w:rPr>
      <w:b/>
      <w:noProof/>
      <w:sz w:val="18"/>
    </w:rPr>
  </w:style>
  <w:style w:type="paragraph" w:customStyle="1" w:styleId="-1">
    <w:name w:val="표준-글머리(1단계)"/>
    <w:basedOn w:val="a0"/>
    <w:rsid w:val="00BE71E4"/>
    <w:pPr>
      <w:numPr>
        <w:numId w:val="2"/>
      </w:numPr>
    </w:pPr>
  </w:style>
  <w:style w:type="paragraph" w:styleId="30">
    <w:name w:val="toc 3"/>
    <w:basedOn w:val="a0"/>
    <w:next w:val="a0"/>
    <w:autoRedefine/>
    <w:uiPriority w:val="39"/>
    <w:rsid w:val="00BE71E4"/>
    <w:pPr>
      <w:tabs>
        <w:tab w:val="right" w:leader="dot" w:pos="9240"/>
      </w:tabs>
      <w:ind w:left="198"/>
      <w:jc w:val="left"/>
    </w:pPr>
  </w:style>
  <w:style w:type="paragraph" w:customStyle="1" w:styleId="a6">
    <w:name w:val="머리글(오른쪽)"/>
    <w:basedOn w:val="a4"/>
    <w:rsid w:val="00BE71E4"/>
    <w:pPr>
      <w:jc w:val="right"/>
    </w:pPr>
  </w:style>
  <w:style w:type="paragraph" w:customStyle="1" w:styleId="a7">
    <w:name w:val="바닥글(왼쪽)"/>
    <w:basedOn w:val="a5"/>
    <w:rsid w:val="00BE71E4"/>
    <w:pPr>
      <w:jc w:val="left"/>
    </w:pPr>
  </w:style>
  <w:style w:type="paragraph" w:customStyle="1" w:styleId="a8">
    <w:name w:val="표의 제목행"/>
    <w:basedOn w:val="a0"/>
    <w:rsid w:val="00BE71E4"/>
    <w:pPr>
      <w:jc w:val="center"/>
    </w:pPr>
    <w:rPr>
      <w:b/>
    </w:rPr>
  </w:style>
  <w:style w:type="paragraph" w:styleId="a9">
    <w:name w:val="table of figures"/>
    <w:basedOn w:val="a0"/>
    <w:autoRedefine/>
    <w:uiPriority w:val="99"/>
    <w:rsid w:val="00BE71E4"/>
    <w:pPr>
      <w:tabs>
        <w:tab w:val="right" w:leader="dot" w:pos="9240"/>
      </w:tabs>
      <w:ind w:left="850" w:hanging="850"/>
    </w:pPr>
  </w:style>
  <w:style w:type="paragraph" w:customStyle="1" w:styleId="aa">
    <w:name w:val="목차제목"/>
    <w:basedOn w:val="a0"/>
    <w:autoRedefine/>
    <w:rsid w:val="00BE71E4"/>
    <w:pPr>
      <w:jc w:val="center"/>
    </w:pPr>
    <w:rPr>
      <w:b/>
      <w:bCs/>
      <w:sz w:val="28"/>
      <w:u w:val="single"/>
    </w:rPr>
  </w:style>
  <w:style w:type="paragraph" w:customStyle="1" w:styleId="-">
    <w:name w:val="표지-문서명"/>
    <w:rsid w:val="00BE71E4"/>
    <w:pPr>
      <w:pBdr>
        <w:bottom w:val="single" w:sz="24" w:space="1" w:color="auto"/>
      </w:pBdr>
    </w:pPr>
    <w:rPr>
      <w:rFonts w:ascii="바탕체" w:eastAsia="바탕체" w:hAnsi="바탕체"/>
      <w:b/>
      <w:sz w:val="56"/>
    </w:rPr>
  </w:style>
  <w:style w:type="paragraph" w:customStyle="1" w:styleId="-0">
    <w:name w:val="표지-상단"/>
    <w:rsid w:val="00BE71E4"/>
    <w:rPr>
      <w:rFonts w:ascii="바탕체" w:eastAsia="바탕체"/>
      <w:b/>
      <w:sz w:val="40"/>
    </w:rPr>
  </w:style>
  <w:style w:type="paragraph" w:customStyle="1" w:styleId="-11">
    <w:name w:val="표준-(1)자동번호매김(1단계)"/>
    <w:basedOn w:val="-1"/>
    <w:rsid w:val="00BE71E4"/>
    <w:pPr>
      <w:numPr>
        <w:ilvl w:val="6"/>
        <w:numId w:val="3"/>
      </w:numPr>
      <w:jc w:val="left"/>
    </w:pPr>
  </w:style>
  <w:style w:type="paragraph" w:customStyle="1" w:styleId="-12">
    <w:name w:val="표준-1)자동번호매김(2단계)"/>
    <w:basedOn w:val="-2"/>
    <w:rsid w:val="00BE71E4"/>
    <w:pPr>
      <w:numPr>
        <w:ilvl w:val="7"/>
        <w:numId w:val="3"/>
      </w:numPr>
      <w:jc w:val="left"/>
    </w:pPr>
  </w:style>
  <w:style w:type="paragraph" w:customStyle="1" w:styleId="-2">
    <w:name w:val="표준-글머리(2단계)"/>
    <w:basedOn w:val="a0"/>
    <w:rsid w:val="00BE71E4"/>
    <w:pPr>
      <w:widowControl w:val="0"/>
      <w:tabs>
        <w:tab w:val="num" w:pos="927"/>
      </w:tabs>
      <w:autoSpaceDE w:val="0"/>
      <w:autoSpaceDN w:val="0"/>
      <w:adjustRightInd/>
      <w:spacing w:line="240" w:lineRule="auto"/>
      <w:ind w:left="919" w:hanging="352"/>
      <w:textAlignment w:val="auto"/>
    </w:pPr>
  </w:style>
  <w:style w:type="paragraph" w:customStyle="1" w:styleId="-3">
    <w:name w:val="표준-①자동번호매김(3단계)"/>
    <w:basedOn w:val="-30"/>
    <w:rsid w:val="00BE71E4"/>
    <w:pPr>
      <w:numPr>
        <w:ilvl w:val="8"/>
        <w:numId w:val="3"/>
      </w:numPr>
      <w:jc w:val="left"/>
    </w:pPr>
  </w:style>
  <w:style w:type="paragraph" w:customStyle="1" w:styleId="-30">
    <w:name w:val="표준-글머리(3단계)"/>
    <w:basedOn w:val="-2"/>
    <w:rsid w:val="00BE71E4"/>
    <w:pPr>
      <w:tabs>
        <w:tab w:val="clear" w:pos="927"/>
        <w:tab w:val="num" w:pos="1194"/>
      </w:tabs>
      <w:ind w:left="1194" w:hanging="400"/>
    </w:pPr>
  </w:style>
  <w:style w:type="character" w:styleId="ab">
    <w:name w:val="Hyperlink"/>
    <w:basedOn w:val="a1"/>
    <w:uiPriority w:val="99"/>
    <w:rsid w:val="00BE71E4"/>
    <w:rPr>
      <w:color w:val="0000FF"/>
      <w:u w:val="single"/>
    </w:rPr>
  </w:style>
  <w:style w:type="paragraph" w:customStyle="1" w:styleId="copyright">
    <w:name w:val="copyright문구"/>
    <w:basedOn w:val="a0"/>
    <w:rsid w:val="00BE71E4"/>
    <w:pPr>
      <w:jc w:val="center"/>
    </w:pPr>
    <w:rPr>
      <w:sz w:val="16"/>
    </w:rPr>
  </w:style>
  <w:style w:type="paragraph" w:customStyle="1" w:styleId="ac">
    <w:name w:val="바닥글(가운데)"/>
    <w:basedOn w:val="a7"/>
    <w:rsid w:val="00BE71E4"/>
    <w:pPr>
      <w:jc w:val="center"/>
    </w:pPr>
  </w:style>
  <w:style w:type="paragraph" w:styleId="40">
    <w:name w:val="toc 4"/>
    <w:basedOn w:val="30"/>
    <w:next w:val="a0"/>
    <w:autoRedefine/>
    <w:uiPriority w:val="39"/>
    <w:rsid w:val="00BE71E4"/>
    <w:pPr>
      <w:ind w:leftChars="200" w:left="440"/>
    </w:pPr>
    <w:rPr>
      <w:noProof/>
    </w:rPr>
  </w:style>
  <w:style w:type="paragraph" w:customStyle="1" w:styleId="ad">
    <w:name w:val="표준(왼쪽)"/>
    <w:basedOn w:val="a0"/>
    <w:rsid w:val="00BE71E4"/>
    <w:pPr>
      <w:jc w:val="left"/>
    </w:pPr>
  </w:style>
  <w:style w:type="paragraph" w:customStyle="1" w:styleId="ae">
    <w:name w:val="표준(가운데)"/>
    <w:basedOn w:val="ad"/>
    <w:rsid w:val="00BE71E4"/>
    <w:pPr>
      <w:jc w:val="center"/>
    </w:pPr>
  </w:style>
  <w:style w:type="paragraph" w:styleId="50">
    <w:name w:val="toc 5"/>
    <w:basedOn w:val="a0"/>
    <w:next w:val="a0"/>
    <w:autoRedefine/>
    <w:uiPriority w:val="39"/>
    <w:rsid w:val="00BE71E4"/>
    <w:pPr>
      <w:ind w:leftChars="800" w:left="1700"/>
    </w:pPr>
  </w:style>
  <w:style w:type="character" w:styleId="af">
    <w:name w:val="FollowedHyperlink"/>
    <w:basedOn w:val="a1"/>
    <w:rsid w:val="00BE71E4"/>
    <w:rPr>
      <w:color w:val="800080"/>
      <w:u w:val="single"/>
    </w:rPr>
  </w:style>
  <w:style w:type="paragraph" w:customStyle="1" w:styleId="af0">
    <w:name w:val="[표] 제목"/>
    <w:basedOn w:val="ae"/>
    <w:autoRedefine/>
    <w:rsid w:val="00E75B47"/>
    <w:pPr>
      <w:spacing w:line="276" w:lineRule="auto"/>
    </w:pPr>
    <w:rPr>
      <w:rFonts w:asciiTheme="minorEastAsia" w:eastAsiaTheme="minorEastAsia" w:hAnsiTheme="minorEastAsia"/>
      <w:sz w:val="20"/>
    </w:rPr>
  </w:style>
  <w:style w:type="paragraph" w:customStyle="1" w:styleId="-4">
    <w:name w:val="표지-날짜(번호"/>
    <w:aliases w:val="버전)"/>
    <w:basedOn w:val="a0"/>
    <w:rsid w:val="00BE71E4"/>
    <w:pPr>
      <w:adjustRightInd/>
      <w:spacing w:line="240" w:lineRule="auto"/>
      <w:jc w:val="left"/>
      <w:textAlignment w:val="auto"/>
    </w:pPr>
    <w:rPr>
      <w:rFonts w:hAnsi="바탕체"/>
      <w:b/>
      <w:sz w:val="28"/>
      <w:szCs w:val="24"/>
    </w:rPr>
  </w:style>
  <w:style w:type="paragraph" w:customStyle="1" w:styleId="af1">
    <w:name w:val="[그림] 제목"/>
    <w:basedOn w:val="af0"/>
    <w:autoRedefine/>
    <w:rsid w:val="000E0372"/>
    <w:rPr>
      <w:rFonts w:asciiTheme="minorHAnsi" w:eastAsiaTheme="minorHAnsi" w:hAnsiTheme="minorHAnsi"/>
    </w:rPr>
  </w:style>
  <w:style w:type="paragraph" w:customStyle="1" w:styleId="af2">
    <w:name w:val="작성방법"/>
    <w:basedOn w:val="a0"/>
    <w:rsid w:val="00BE71E4"/>
    <w:rPr>
      <w:i/>
      <w:iCs/>
      <w:color w:val="0000FF"/>
    </w:rPr>
  </w:style>
  <w:style w:type="paragraph" w:customStyle="1" w:styleId="0">
    <w:name w:val="제목 0"/>
    <w:aliases w:val="H0,level0"/>
    <w:basedOn w:val="10"/>
    <w:autoRedefine/>
    <w:rsid w:val="00E433CF"/>
    <w:pPr>
      <w:widowControl/>
      <w:numPr>
        <w:numId w:val="0"/>
      </w:numPr>
      <w:wordWrap/>
      <w:overflowPunct w:val="0"/>
      <w:autoSpaceDE w:val="0"/>
      <w:autoSpaceDN w:val="0"/>
    </w:pPr>
    <w:rPr>
      <w:rFonts w:hAnsi="바탕체"/>
      <w:smallCaps/>
      <w:szCs w:val="26"/>
    </w:rPr>
  </w:style>
  <w:style w:type="paragraph" w:customStyle="1" w:styleId="dot">
    <w:name w:val="dot 글머리 표준"/>
    <w:basedOn w:val="a0"/>
    <w:autoRedefine/>
    <w:rsid w:val="00BE71E4"/>
    <w:pPr>
      <w:ind w:left="516" w:hanging="232"/>
    </w:pPr>
    <w:rPr>
      <w:rFonts w:hAnsi="바탕체"/>
    </w:rPr>
  </w:style>
  <w:style w:type="paragraph" w:customStyle="1" w:styleId="af3">
    <w:name w:val="번호 글머리 표준"/>
    <w:basedOn w:val="dot"/>
    <w:next w:val="dot"/>
    <w:autoRedefine/>
    <w:rsid w:val="00BE71E4"/>
    <w:pPr>
      <w:ind w:left="556" w:hanging="284"/>
    </w:pPr>
  </w:style>
  <w:style w:type="paragraph" w:customStyle="1" w:styleId="af4">
    <w:name w:val="대쉬글머리 표준"/>
    <w:basedOn w:val="a0"/>
    <w:autoRedefine/>
    <w:rsid w:val="00BE71E4"/>
    <w:pPr>
      <w:widowControl w:val="0"/>
      <w:autoSpaceDE w:val="0"/>
      <w:autoSpaceDN w:val="0"/>
      <w:adjustRightInd/>
      <w:spacing w:line="240" w:lineRule="auto"/>
      <w:ind w:left="799" w:hanging="232"/>
      <w:textAlignment w:val="auto"/>
    </w:pPr>
    <w:rPr>
      <w:rFonts w:hAnsi="바탕체"/>
    </w:rPr>
  </w:style>
  <w:style w:type="paragraph" w:customStyle="1" w:styleId="af5">
    <w:name w:val="대쉬이하 글머리 표준"/>
    <w:basedOn w:val="af4"/>
    <w:autoRedefine/>
    <w:rsid w:val="00BE71E4"/>
    <w:pPr>
      <w:tabs>
        <w:tab w:val="num" w:pos="1069"/>
      </w:tabs>
      <w:ind w:left="1069" w:hanging="360"/>
    </w:pPr>
  </w:style>
  <w:style w:type="paragraph" w:customStyle="1" w:styleId="-5">
    <w:name w:val="표지-문서번호"/>
    <w:autoRedefine/>
    <w:rsid w:val="00BE71E4"/>
    <w:rPr>
      <w:rFonts w:ascii="바탕체" w:eastAsia="바탕체"/>
      <w:b/>
      <w:sz w:val="40"/>
    </w:rPr>
  </w:style>
  <w:style w:type="paragraph" w:customStyle="1" w:styleId="dot0">
    <w:name w:val="표 dot 글머리"/>
    <w:basedOn w:val="dot"/>
    <w:autoRedefine/>
    <w:rsid w:val="00BE71E4"/>
    <w:pPr>
      <w:tabs>
        <w:tab w:val="num" w:pos="427"/>
      </w:tabs>
      <w:ind w:left="452" w:rightChars="100" w:right="220" w:firstLine="0"/>
    </w:pPr>
  </w:style>
  <w:style w:type="paragraph" w:customStyle="1" w:styleId="af6">
    <w:name w:val="표 대쉬글머리 표준"/>
    <w:basedOn w:val="af4"/>
    <w:autoRedefine/>
    <w:rsid w:val="00BE71E4"/>
    <w:pPr>
      <w:tabs>
        <w:tab w:val="num" w:pos="737"/>
      </w:tabs>
      <w:ind w:left="707" w:hanging="280"/>
    </w:pPr>
  </w:style>
  <w:style w:type="paragraph" w:styleId="80">
    <w:name w:val="toc 8"/>
    <w:basedOn w:val="a0"/>
    <w:next w:val="a0"/>
    <w:autoRedefine/>
    <w:uiPriority w:val="39"/>
    <w:rsid w:val="00BE71E4"/>
    <w:pPr>
      <w:widowControl w:val="0"/>
      <w:wordWrap w:val="0"/>
      <w:autoSpaceDE w:val="0"/>
      <w:autoSpaceDN w:val="0"/>
      <w:adjustRightInd/>
      <w:spacing w:line="240" w:lineRule="auto"/>
      <w:ind w:leftChars="1400" w:left="2975"/>
      <w:textAlignment w:val="auto"/>
    </w:pPr>
    <w:rPr>
      <w:rFonts w:ascii="바탕" w:eastAsia="바탕"/>
      <w:kern w:val="2"/>
      <w:sz w:val="20"/>
      <w:szCs w:val="24"/>
    </w:rPr>
  </w:style>
  <w:style w:type="paragraph" w:styleId="60">
    <w:name w:val="toc 6"/>
    <w:basedOn w:val="a0"/>
    <w:next w:val="a0"/>
    <w:autoRedefine/>
    <w:uiPriority w:val="39"/>
    <w:rsid w:val="00BE71E4"/>
    <w:pPr>
      <w:widowControl w:val="0"/>
      <w:wordWrap w:val="0"/>
      <w:autoSpaceDE w:val="0"/>
      <w:autoSpaceDN w:val="0"/>
      <w:adjustRightInd/>
      <w:spacing w:line="240" w:lineRule="auto"/>
      <w:ind w:leftChars="1000" w:left="2125"/>
      <w:textAlignment w:val="auto"/>
    </w:pPr>
    <w:rPr>
      <w:rFonts w:ascii="바탕" w:eastAsia="바탕"/>
      <w:kern w:val="2"/>
      <w:sz w:val="20"/>
      <w:szCs w:val="24"/>
    </w:rPr>
  </w:style>
  <w:style w:type="paragraph" w:styleId="70">
    <w:name w:val="toc 7"/>
    <w:basedOn w:val="a0"/>
    <w:next w:val="a0"/>
    <w:autoRedefine/>
    <w:uiPriority w:val="39"/>
    <w:rsid w:val="00BE71E4"/>
    <w:pPr>
      <w:widowControl w:val="0"/>
      <w:wordWrap w:val="0"/>
      <w:autoSpaceDE w:val="0"/>
      <w:autoSpaceDN w:val="0"/>
      <w:adjustRightInd/>
      <w:spacing w:line="240" w:lineRule="auto"/>
      <w:ind w:leftChars="1200" w:left="2550"/>
      <w:textAlignment w:val="auto"/>
    </w:pPr>
    <w:rPr>
      <w:rFonts w:ascii="바탕" w:eastAsia="바탕"/>
      <w:kern w:val="2"/>
      <w:sz w:val="20"/>
      <w:szCs w:val="24"/>
    </w:rPr>
  </w:style>
  <w:style w:type="paragraph" w:customStyle="1" w:styleId="-6">
    <w:name w:val="표지-프로젝트팀명"/>
    <w:rsid w:val="00340233"/>
    <w:pPr>
      <w:jc w:val="right"/>
    </w:pPr>
    <w:rPr>
      <w:rFonts w:ascii="바탕체" w:eastAsia="바탕체" w:hAnsi="바탕체"/>
      <w:b/>
      <w:sz w:val="24"/>
      <w:szCs w:val="24"/>
    </w:rPr>
  </w:style>
  <w:style w:type="table" w:styleId="af7">
    <w:name w:val="Table Grid"/>
    <w:basedOn w:val="a2"/>
    <w:rsid w:val="00C94809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0"/>
    <w:next w:val="a0"/>
    <w:autoRedefine/>
    <w:semiHidden/>
    <w:rsid w:val="001078DF"/>
    <w:pPr>
      <w:ind w:leftChars="200" w:left="200" w:hangingChars="200" w:hanging="2000"/>
    </w:pPr>
  </w:style>
  <w:style w:type="paragraph" w:styleId="af8">
    <w:name w:val="index heading"/>
    <w:basedOn w:val="a0"/>
    <w:next w:val="13"/>
    <w:semiHidden/>
    <w:rsid w:val="001078DF"/>
    <w:pPr>
      <w:widowControl w:val="0"/>
      <w:wordWrap w:val="0"/>
    </w:pPr>
  </w:style>
  <w:style w:type="paragraph" w:styleId="a">
    <w:name w:val="List Number"/>
    <w:basedOn w:val="a0"/>
    <w:rsid w:val="001078DF"/>
    <w:pPr>
      <w:widowControl w:val="0"/>
      <w:numPr>
        <w:numId w:val="4"/>
      </w:numPr>
      <w:wordWrap w:val="0"/>
      <w:adjustRightInd/>
      <w:spacing w:line="240" w:lineRule="auto"/>
      <w:textAlignment w:val="auto"/>
    </w:pPr>
    <w:rPr>
      <w:rFonts w:ascii="Times New Roman"/>
      <w:kern w:val="2"/>
    </w:rPr>
  </w:style>
  <w:style w:type="paragraph" w:customStyle="1" w:styleId="af9">
    <w:name w:val="표머리"/>
    <w:basedOn w:val="a0"/>
    <w:rsid w:val="001078DF"/>
    <w:pPr>
      <w:jc w:val="center"/>
      <w:textAlignment w:val="center"/>
    </w:pPr>
    <w:rPr>
      <w:b/>
    </w:rPr>
  </w:style>
  <w:style w:type="paragraph" w:customStyle="1" w:styleId="afa">
    <w:name w:val="표준 단락"/>
    <w:rsid w:val="00E7493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Char1">
    <w:name w:val="표준(왼쪽) Char"/>
    <w:basedOn w:val="a0"/>
    <w:link w:val="CharChar"/>
    <w:rsid w:val="00203A38"/>
    <w:pPr>
      <w:jc w:val="left"/>
    </w:pPr>
  </w:style>
  <w:style w:type="paragraph" w:customStyle="1" w:styleId="Char2">
    <w:name w:val="표준(가운데) Char"/>
    <w:basedOn w:val="Char1"/>
    <w:link w:val="CharChar0"/>
    <w:rsid w:val="00203A38"/>
    <w:pPr>
      <w:jc w:val="center"/>
    </w:pPr>
  </w:style>
  <w:style w:type="character" w:customStyle="1" w:styleId="CharChar">
    <w:name w:val="표준(왼쪽) Char Char"/>
    <w:basedOn w:val="a1"/>
    <w:link w:val="Char1"/>
    <w:rsid w:val="00203A38"/>
    <w:rPr>
      <w:rFonts w:ascii="바탕체" w:eastAsia="바탕체"/>
      <w:sz w:val="22"/>
      <w:lang w:val="en-US" w:eastAsia="ko-KR" w:bidi="ar-SA"/>
    </w:rPr>
  </w:style>
  <w:style w:type="character" w:customStyle="1" w:styleId="CharChar0">
    <w:name w:val="표준(가운데) Char Char"/>
    <w:basedOn w:val="a1"/>
    <w:link w:val="Char2"/>
    <w:rsid w:val="00203A38"/>
    <w:rPr>
      <w:rFonts w:ascii="바탕체" w:eastAsia="바탕체"/>
      <w:sz w:val="22"/>
      <w:lang w:val="en-US" w:eastAsia="ko-KR" w:bidi="ar-SA"/>
    </w:rPr>
  </w:style>
  <w:style w:type="character" w:styleId="afb">
    <w:name w:val="page number"/>
    <w:basedOn w:val="a1"/>
    <w:rsid w:val="000644A8"/>
  </w:style>
  <w:style w:type="paragraph" w:styleId="afc">
    <w:name w:val="Normal Indent"/>
    <w:basedOn w:val="a0"/>
    <w:rsid w:val="00C20D1E"/>
    <w:pPr>
      <w:widowControl w:val="0"/>
      <w:wordWrap w:val="0"/>
      <w:autoSpaceDE w:val="0"/>
      <w:autoSpaceDN w:val="0"/>
      <w:adjustRightInd/>
      <w:spacing w:before="240" w:line="240" w:lineRule="auto"/>
      <w:ind w:left="1440"/>
      <w:textAlignment w:val="auto"/>
    </w:pPr>
    <w:rPr>
      <w:rFonts w:ascii="굴림체" w:eastAsia="굴림체"/>
      <w:kern w:val="2"/>
      <w:sz w:val="20"/>
    </w:rPr>
  </w:style>
  <w:style w:type="paragraph" w:customStyle="1" w:styleId="afd">
    <w:name w:val="바탕글"/>
    <w:rsid w:val="00C20D1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/>
      <w:color w:val="000000"/>
    </w:rPr>
  </w:style>
  <w:style w:type="paragraph" w:styleId="afe">
    <w:name w:val="Balloon Text"/>
    <w:basedOn w:val="a0"/>
    <w:link w:val="Char3"/>
    <w:rsid w:val="003D14B6"/>
    <w:rPr>
      <w:rFonts w:ascii="Arial" w:eastAsia="돋움" w:hAnsi="Arial"/>
      <w:sz w:val="18"/>
      <w:szCs w:val="18"/>
    </w:rPr>
  </w:style>
  <w:style w:type="paragraph" w:customStyle="1" w:styleId="CAS--">
    <w:name w:val="CAS--"/>
    <w:basedOn w:val="a0"/>
    <w:next w:val="a0"/>
    <w:link w:val="CAS--Char"/>
    <w:rsid w:val="00B63DE3"/>
    <w:pPr>
      <w:widowControl w:val="0"/>
      <w:wordWrap w:val="0"/>
      <w:autoSpaceDE w:val="0"/>
      <w:autoSpaceDN w:val="0"/>
      <w:adjustRightInd/>
      <w:spacing w:line="240" w:lineRule="auto"/>
      <w:ind w:leftChars="532" w:left="1397" w:hangingChars="103" w:hanging="227"/>
      <w:textAlignment w:val="auto"/>
    </w:pPr>
    <w:rPr>
      <w:rFonts w:ascii="바탕"/>
      <w:kern w:val="2"/>
      <w:szCs w:val="24"/>
    </w:rPr>
  </w:style>
  <w:style w:type="character" w:customStyle="1" w:styleId="CAS--Char">
    <w:name w:val="CAS-- Char"/>
    <w:basedOn w:val="a1"/>
    <w:link w:val="CAS--"/>
    <w:rsid w:val="00B63DE3"/>
    <w:rPr>
      <w:rFonts w:ascii="바탕" w:eastAsia="바탕체"/>
      <w:kern w:val="2"/>
      <w:sz w:val="22"/>
      <w:szCs w:val="24"/>
      <w:lang w:val="en-US" w:eastAsia="ko-KR" w:bidi="ar-SA"/>
    </w:rPr>
  </w:style>
  <w:style w:type="paragraph" w:styleId="aff">
    <w:name w:val="caption"/>
    <w:basedOn w:val="a0"/>
    <w:next w:val="a0"/>
    <w:qFormat/>
    <w:rsid w:val="0078209C"/>
    <w:pPr>
      <w:overflowPunct w:val="0"/>
      <w:autoSpaceDE w:val="0"/>
      <w:autoSpaceDN w:val="0"/>
      <w:spacing w:before="120" w:after="240" w:line="240" w:lineRule="auto"/>
      <w:jc w:val="center"/>
    </w:pPr>
    <w:rPr>
      <w:rFonts w:ascii="Times New Roman" w:eastAsia="바탕"/>
      <w:b/>
      <w:sz w:val="20"/>
    </w:rPr>
  </w:style>
  <w:style w:type="character" w:customStyle="1" w:styleId="3Char">
    <w:name w:val="제목 3 Char"/>
    <w:aliases w:val="가 Char,제목3 Char"/>
    <w:basedOn w:val="a1"/>
    <w:link w:val="3"/>
    <w:rsid w:val="00981EB8"/>
    <w:rPr>
      <w:rFonts w:ascii="바탕체" w:eastAsia="바탕체" w:hAnsi="Arial"/>
      <w:b/>
      <w:bCs/>
      <w:sz w:val="24"/>
    </w:rPr>
  </w:style>
  <w:style w:type="paragraph" w:customStyle="1" w:styleId="s0">
    <w:name w:val="s0"/>
    <w:rsid w:val="00E67081"/>
    <w:pPr>
      <w:widowControl w:val="0"/>
      <w:autoSpaceDE w:val="0"/>
      <w:autoSpaceDN w:val="0"/>
      <w:adjustRightInd w:val="0"/>
    </w:pPr>
    <w:rPr>
      <w:rFonts w:ascii="바탕" w:hAnsi="맑은 고딕"/>
      <w:sz w:val="24"/>
      <w:szCs w:val="24"/>
    </w:rPr>
  </w:style>
  <w:style w:type="paragraph" w:customStyle="1" w:styleId="MsoListParagraph0">
    <w:name w:val="MsoListParagraph"/>
    <w:basedOn w:val="a0"/>
    <w:rsid w:val="00E67081"/>
    <w:pPr>
      <w:adjustRightInd/>
      <w:snapToGrid w:val="0"/>
      <w:spacing w:line="384" w:lineRule="auto"/>
      <w:ind w:left="800"/>
      <w:textAlignment w:val="auto"/>
    </w:pPr>
    <w:rPr>
      <w:rFonts w:ascii="맑은 고딕" w:eastAsia="맑은 고딕" w:hAnsi="맑은 고딕" w:cs="굴림"/>
      <w:color w:val="000000"/>
      <w:sz w:val="20"/>
    </w:rPr>
  </w:style>
  <w:style w:type="paragraph" w:customStyle="1" w:styleId="N-2">
    <w:name w:val="N-본문2"/>
    <w:basedOn w:val="a0"/>
    <w:rsid w:val="00F772D6"/>
    <w:pPr>
      <w:widowControl w:val="0"/>
      <w:numPr>
        <w:numId w:val="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체" w:hAnsi="Arial"/>
      <w:kern w:val="2"/>
      <w:sz w:val="24"/>
      <w:szCs w:val="24"/>
    </w:rPr>
  </w:style>
  <w:style w:type="paragraph" w:customStyle="1" w:styleId="aff0">
    <w:name w:val="표.머리"/>
    <w:basedOn w:val="a0"/>
    <w:rsid w:val="00F772D6"/>
    <w:pPr>
      <w:widowControl w:val="0"/>
      <w:wordWrap w:val="0"/>
      <w:autoSpaceDE w:val="0"/>
      <w:autoSpaceDN w:val="0"/>
      <w:adjustRightInd/>
      <w:spacing w:line="240" w:lineRule="atLeast"/>
      <w:jc w:val="center"/>
      <w:textAlignment w:val="auto"/>
    </w:pPr>
    <w:rPr>
      <w:rFonts w:hAnsi="바탕체" w:cs="바탕"/>
      <w:b/>
      <w:bCs/>
      <w:kern w:val="2"/>
      <w:sz w:val="20"/>
    </w:rPr>
  </w:style>
  <w:style w:type="numbering" w:customStyle="1" w:styleId="1">
    <w:name w:val="표 글머리 1"/>
    <w:basedOn w:val="a3"/>
    <w:rsid w:val="00F772D6"/>
    <w:pPr>
      <w:numPr>
        <w:numId w:val="6"/>
      </w:numPr>
    </w:pPr>
  </w:style>
  <w:style w:type="character" w:customStyle="1" w:styleId="Char">
    <w:name w:val="머리글 Char"/>
    <w:aliases w:val="머리글(왼쪽) Char,Cover Page Char,header odd Char,header odd1 Char,header odd2 Char,header odd3 Char,header odd4 Char,header odd5 Char,header odd6 Char,header Char,header odd11 Char,header odd21 Char,header odd31 Char,header odd41 Char,THeader Char"/>
    <w:basedOn w:val="a1"/>
    <w:link w:val="a4"/>
    <w:rsid w:val="00F772D6"/>
    <w:rPr>
      <w:rFonts w:ascii="바탕체" w:eastAsia="바탕체"/>
      <w:b/>
    </w:rPr>
  </w:style>
  <w:style w:type="paragraph" w:styleId="aff1">
    <w:name w:val="List Paragraph"/>
    <w:basedOn w:val="a0"/>
    <w:uiPriority w:val="34"/>
    <w:qFormat/>
    <w:rsid w:val="00C340E6"/>
    <w:pPr>
      <w:widowControl w:val="0"/>
      <w:wordWrap w:val="0"/>
      <w:autoSpaceDE w:val="0"/>
      <w:autoSpaceDN w:val="0"/>
      <w:adjustRightInd/>
      <w:spacing w:line="240" w:lineRule="auto"/>
      <w:ind w:leftChars="400" w:left="800"/>
      <w:textAlignment w:val="auto"/>
    </w:pPr>
    <w:rPr>
      <w:rFonts w:ascii="맑은 고딕" w:eastAsia="맑은 고딕" w:hAnsi="맑은 고딕"/>
      <w:kern w:val="2"/>
      <w:sz w:val="20"/>
      <w:szCs w:val="22"/>
    </w:rPr>
  </w:style>
  <w:style w:type="paragraph" w:customStyle="1" w:styleId="xl142">
    <w:name w:val="xl142"/>
    <w:basedOn w:val="a0"/>
    <w:rsid w:val="00023CD5"/>
    <w:pPr>
      <w:widowControl w:val="0"/>
      <w:autoSpaceDE w:val="0"/>
      <w:autoSpaceDN w:val="0"/>
      <w:adjustRightInd/>
      <w:spacing w:line="240" w:lineRule="auto"/>
      <w:jc w:val="center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41">
    <w:name w:val="xl141"/>
    <w:basedOn w:val="a0"/>
    <w:rsid w:val="00023CD5"/>
    <w:pPr>
      <w:widowControl w:val="0"/>
      <w:autoSpaceDE w:val="0"/>
      <w:autoSpaceDN w:val="0"/>
      <w:adjustRightInd/>
      <w:spacing w:line="240" w:lineRule="auto"/>
      <w:jc w:val="left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40">
    <w:name w:val="xl140"/>
    <w:basedOn w:val="a0"/>
    <w:rsid w:val="00023CD5"/>
    <w:pPr>
      <w:widowControl w:val="0"/>
      <w:shd w:val="clear" w:color="auto" w:fill="B8CCE4"/>
      <w:autoSpaceDE w:val="0"/>
      <w:autoSpaceDN w:val="0"/>
      <w:adjustRightInd/>
      <w:spacing w:line="240" w:lineRule="auto"/>
      <w:jc w:val="center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44">
    <w:name w:val="xl144"/>
    <w:basedOn w:val="a0"/>
    <w:rsid w:val="00023CD5"/>
    <w:pPr>
      <w:widowControl w:val="0"/>
      <w:autoSpaceDE w:val="0"/>
      <w:autoSpaceDN w:val="0"/>
      <w:adjustRightInd/>
      <w:spacing w:line="240" w:lineRule="auto"/>
      <w:jc w:val="left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43">
    <w:name w:val="xl143"/>
    <w:basedOn w:val="a0"/>
    <w:rsid w:val="00023CD5"/>
    <w:pPr>
      <w:widowControl w:val="0"/>
      <w:autoSpaceDE w:val="0"/>
      <w:autoSpaceDN w:val="0"/>
      <w:adjustRightInd/>
      <w:spacing w:line="240" w:lineRule="auto"/>
      <w:jc w:val="center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36">
    <w:name w:val="xl136"/>
    <w:basedOn w:val="a0"/>
    <w:rsid w:val="00023CD5"/>
    <w:pPr>
      <w:widowControl w:val="0"/>
      <w:autoSpaceDE w:val="0"/>
      <w:autoSpaceDN w:val="0"/>
      <w:adjustRightInd/>
      <w:spacing w:line="240" w:lineRule="auto"/>
      <w:jc w:val="left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ff2">
    <w:name w:val="본문내용"/>
    <w:basedOn w:val="a0"/>
    <w:rsid w:val="00887DAA"/>
    <w:pPr>
      <w:widowControl w:val="0"/>
      <w:wordWrap w:val="0"/>
      <w:autoSpaceDE w:val="0"/>
      <w:autoSpaceDN w:val="0"/>
      <w:spacing w:line="360" w:lineRule="atLeast"/>
    </w:pPr>
    <w:rPr>
      <w:rFonts w:ascii="Arial" w:hAnsi="Arial" w:cs="Arial"/>
      <w:kern w:val="2"/>
      <w:sz w:val="20"/>
      <w:szCs w:val="24"/>
    </w:rPr>
  </w:style>
  <w:style w:type="character" w:customStyle="1" w:styleId="Char0">
    <w:name w:val="바닥글 Char"/>
    <w:aliases w:val="바닥글(오른쪽) Char"/>
    <w:basedOn w:val="a1"/>
    <w:link w:val="a5"/>
    <w:uiPriority w:val="99"/>
    <w:rsid w:val="00887DAA"/>
    <w:rPr>
      <w:rFonts w:ascii="바탕체" w:eastAsia="바탕체"/>
      <w:b/>
      <w:noProof/>
      <w:sz w:val="18"/>
    </w:rPr>
  </w:style>
  <w:style w:type="paragraph" w:styleId="aff3">
    <w:name w:val="Date"/>
    <w:basedOn w:val="a0"/>
    <w:next w:val="a0"/>
    <w:link w:val="Char4"/>
    <w:rsid w:val="00887DAA"/>
    <w:pPr>
      <w:widowControl w:val="0"/>
      <w:wordWrap w:val="0"/>
      <w:autoSpaceDE w:val="0"/>
      <w:autoSpaceDN w:val="0"/>
      <w:spacing w:line="360" w:lineRule="atLeast"/>
    </w:pPr>
    <w:rPr>
      <w:rFonts w:ascii="굴림" w:eastAsia="굴림" w:hAnsi="굴림"/>
      <w:kern w:val="2"/>
      <w:sz w:val="20"/>
      <w:szCs w:val="24"/>
    </w:rPr>
  </w:style>
  <w:style w:type="character" w:customStyle="1" w:styleId="Char4">
    <w:name w:val="날짜 Char"/>
    <w:basedOn w:val="a1"/>
    <w:link w:val="aff3"/>
    <w:rsid w:val="00887DAA"/>
    <w:rPr>
      <w:rFonts w:ascii="굴림" w:eastAsia="굴림" w:hAnsi="굴림"/>
      <w:kern w:val="2"/>
      <w:szCs w:val="24"/>
    </w:rPr>
  </w:style>
  <w:style w:type="paragraph" w:customStyle="1" w:styleId="aff4">
    <w:name w:val="a"/>
    <w:basedOn w:val="a0"/>
    <w:rsid w:val="00887DAA"/>
    <w:pPr>
      <w:spacing w:before="100" w:beforeAutospacing="1" w:after="100" w:afterAutospacing="1" w:line="360" w:lineRule="atLeast"/>
      <w:jc w:val="left"/>
    </w:pPr>
    <w:rPr>
      <w:rFonts w:ascii="바탕" w:eastAsia="Times New Roman" w:hAnsi="바탕"/>
      <w:sz w:val="24"/>
      <w:szCs w:val="24"/>
    </w:rPr>
  </w:style>
  <w:style w:type="paragraph" w:styleId="aff5">
    <w:name w:val="macro"/>
    <w:link w:val="Char5"/>
    <w:rsid w:val="00887DA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 Narrow" w:eastAsia="돋움체" w:hAnsi="Arial Narrow"/>
    </w:rPr>
  </w:style>
  <w:style w:type="character" w:customStyle="1" w:styleId="Char5">
    <w:name w:val="매크로 텍스트 Char"/>
    <w:basedOn w:val="a1"/>
    <w:link w:val="aff5"/>
    <w:rsid w:val="00887DAA"/>
    <w:rPr>
      <w:rFonts w:ascii="Arial Narrow" w:eastAsia="돋움체" w:hAnsi="Arial Narrow"/>
    </w:rPr>
  </w:style>
  <w:style w:type="paragraph" w:customStyle="1" w:styleId="aff6">
    <w:name w:val="문단정렬왼쪽"/>
    <w:basedOn w:val="a0"/>
    <w:rsid w:val="00887DAA"/>
    <w:pPr>
      <w:overflowPunct w:val="0"/>
      <w:autoSpaceDE w:val="0"/>
      <w:autoSpaceDN w:val="0"/>
      <w:spacing w:line="240" w:lineRule="atLeast"/>
      <w:jc w:val="left"/>
    </w:pPr>
    <w:rPr>
      <w:rFonts w:ascii="Verdana" w:eastAsia="굴림체" w:hAnsi="Verdana" w:cs="Arial"/>
      <w:sz w:val="20"/>
    </w:rPr>
  </w:style>
  <w:style w:type="paragraph" w:customStyle="1" w:styleId="14">
    <w:name w:val="제목1"/>
    <w:basedOn w:val="a0"/>
    <w:next w:val="a0"/>
    <w:rsid w:val="00887DAA"/>
    <w:pPr>
      <w:pageBreakBefore/>
      <w:pBdr>
        <w:bottom w:val="single" w:sz="24" w:space="1" w:color="auto"/>
      </w:pBdr>
      <w:overflowPunct w:val="0"/>
      <w:autoSpaceDE w:val="0"/>
      <w:autoSpaceDN w:val="0"/>
      <w:spacing w:before="2500" w:after="60" w:line="360" w:lineRule="atLeast"/>
      <w:ind w:left="720" w:hanging="720"/>
      <w:jc w:val="left"/>
    </w:pPr>
    <w:rPr>
      <w:rFonts w:ascii="Arial" w:eastAsia="돋움체" w:hAnsi="Arial" w:cs="Arial"/>
      <w:b/>
      <w:kern w:val="28"/>
      <w:sz w:val="50"/>
    </w:rPr>
  </w:style>
  <w:style w:type="paragraph" w:customStyle="1" w:styleId="ProjectName">
    <w:name w:val="표지_ProjectName"/>
    <w:basedOn w:val="a0"/>
    <w:rsid w:val="00887DAA"/>
    <w:pPr>
      <w:widowControl w:val="0"/>
      <w:wordWrap w:val="0"/>
      <w:autoSpaceDE w:val="0"/>
      <w:autoSpaceDN w:val="0"/>
      <w:spacing w:line="360" w:lineRule="exact"/>
    </w:pPr>
    <w:rPr>
      <w:rFonts w:ascii="Arial" w:hAnsi="Arial" w:cs="Arial"/>
      <w:b/>
      <w:bCs/>
      <w:kern w:val="2"/>
      <w:sz w:val="32"/>
      <w:szCs w:val="24"/>
    </w:rPr>
  </w:style>
  <w:style w:type="paragraph" w:customStyle="1" w:styleId="aff7">
    <w:name w:val="표지_날짜_보안등급"/>
    <w:basedOn w:val="a0"/>
    <w:rsid w:val="00887DAA"/>
    <w:pPr>
      <w:widowControl w:val="0"/>
      <w:wordWrap w:val="0"/>
      <w:autoSpaceDE w:val="0"/>
      <w:autoSpaceDN w:val="0"/>
      <w:spacing w:line="360" w:lineRule="exact"/>
      <w:jc w:val="right"/>
    </w:pPr>
    <w:rPr>
      <w:rFonts w:ascii="Arial" w:hAnsi="Arial" w:cs="Arial"/>
      <w:b/>
      <w:bCs/>
      <w:kern w:val="2"/>
      <w:sz w:val="32"/>
      <w:szCs w:val="24"/>
    </w:rPr>
  </w:style>
  <w:style w:type="character" w:customStyle="1" w:styleId="Arial">
    <w:name w:val="스타일 (영어) Arial (한글) 바탕체"/>
    <w:basedOn w:val="a1"/>
    <w:rsid w:val="00887DAA"/>
    <w:rPr>
      <w:rFonts w:ascii="Arial" w:eastAsia="돋움" w:hAnsi="Arial"/>
    </w:rPr>
  </w:style>
  <w:style w:type="paragraph" w:customStyle="1" w:styleId="TableofContents">
    <w:name w:val="TableofContents"/>
    <w:basedOn w:val="a0"/>
    <w:rsid w:val="00887DAA"/>
    <w:pPr>
      <w:widowControl w:val="0"/>
      <w:numPr>
        <w:numId w:val="7"/>
      </w:numPr>
      <w:tabs>
        <w:tab w:val="clear" w:pos="800"/>
      </w:tabs>
      <w:wordWrap w:val="0"/>
      <w:autoSpaceDE w:val="0"/>
      <w:autoSpaceDN w:val="0"/>
      <w:spacing w:after="120" w:line="360" w:lineRule="atLeast"/>
      <w:ind w:left="0" w:firstLine="0"/>
    </w:pPr>
    <w:rPr>
      <w:rFonts w:ascii="Arial" w:hAnsi="Arial" w:cs="Arial"/>
      <w:b/>
      <w:bCs/>
      <w:kern w:val="2"/>
      <w:sz w:val="32"/>
      <w:szCs w:val="24"/>
    </w:rPr>
  </w:style>
  <w:style w:type="paragraph" w:customStyle="1" w:styleId="11">
    <w:name w:val="기호1"/>
    <w:basedOn w:val="a0"/>
    <w:rsid w:val="00887DAA"/>
    <w:pPr>
      <w:widowControl w:val="0"/>
      <w:numPr>
        <w:ilvl w:val="2"/>
        <w:numId w:val="7"/>
      </w:numPr>
      <w:tabs>
        <w:tab w:val="clear" w:pos="1560"/>
        <w:tab w:val="num" w:pos="800"/>
      </w:tabs>
      <w:wordWrap w:val="0"/>
      <w:autoSpaceDE w:val="0"/>
      <w:autoSpaceDN w:val="0"/>
      <w:spacing w:line="360" w:lineRule="atLeast"/>
      <w:ind w:left="800" w:hanging="400"/>
    </w:pPr>
    <w:rPr>
      <w:rFonts w:ascii="Arial" w:hAnsi="Arial" w:cs="Arial"/>
      <w:kern w:val="2"/>
      <w:sz w:val="20"/>
      <w:szCs w:val="24"/>
    </w:rPr>
  </w:style>
  <w:style w:type="paragraph" w:customStyle="1" w:styleId="1-1">
    <w:name w:val="기호1-1"/>
    <w:basedOn w:val="11"/>
    <w:rsid w:val="00887DAA"/>
    <w:pPr>
      <w:numPr>
        <w:ilvl w:val="0"/>
        <w:numId w:val="8"/>
      </w:numPr>
      <w:tabs>
        <w:tab w:val="clear" w:pos="400"/>
        <w:tab w:val="num" w:pos="800"/>
      </w:tabs>
      <w:ind w:left="800"/>
    </w:pPr>
    <w:rPr>
      <w:b/>
      <w:bCs/>
    </w:rPr>
  </w:style>
  <w:style w:type="paragraph" w:customStyle="1" w:styleId="2">
    <w:name w:val="기호2"/>
    <w:basedOn w:val="11"/>
    <w:rsid w:val="00887DAA"/>
    <w:pPr>
      <w:numPr>
        <w:numId w:val="2"/>
      </w:numPr>
      <w:tabs>
        <w:tab w:val="num" w:pos="1260"/>
      </w:tabs>
      <w:ind w:left="1260"/>
    </w:pPr>
  </w:style>
  <w:style w:type="paragraph" w:customStyle="1" w:styleId="00">
    <w:name w:val="기호0"/>
    <w:basedOn w:val="a0"/>
    <w:rsid w:val="00887DAA"/>
    <w:pPr>
      <w:widowControl w:val="0"/>
      <w:wordWrap w:val="0"/>
      <w:autoSpaceDE w:val="0"/>
      <w:autoSpaceDN w:val="0"/>
      <w:spacing w:line="360" w:lineRule="atLeast"/>
      <w:ind w:left="142"/>
    </w:pPr>
    <w:rPr>
      <w:rFonts w:ascii="바탕" w:eastAsia="Times New Roman"/>
      <w:kern w:val="2"/>
      <w:sz w:val="20"/>
      <w:szCs w:val="24"/>
    </w:rPr>
  </w:style>
  <w:style w:type="paragraph" w:customStyle="1" w:styleId="-7">
    <w:name w:val="나열-줄"/>
    <w:basedOn w:val="a0"/>
    <w:rsid w:val="00887DAA"/>
    <w:pPr>
      <w:widowControl w:val="0"/>
      <w:wordWrap w:val="0"/>
      <w:spacing w:line="360" w:lineRule="atLeast"/>
      <w:ind w:left="567"/>
    </w:pPr>
    <w:rPr>
      <w:rFonts w:ascii="Times New Roman" w:eastAsia="굴림체"/>
      <w:sz w:val="20"/>
    </w:rPr>
  </w:style>
  <w:style w:type="paragraph" w:customStyle="1" w:styleId="15">
    <w:name w:val="스타일 제목 1 +"/>
    <w:basedOn w:val="10"/>
    <w:rsid w:val="00887DAA"/>
    <w:pPr>
      <w:tabs>
        <w:tab w:val="num" w:pos="555"/>
      </w:tabs>
      <w:autoSpaceDE w:val="0"/>
      <w:autoSpaceDN w:val="0"/>
      <w:spacing w:before="0" w:after="0" w:line="360" w:lineRule="atLeast"/>
      <w:ind w:left="555" w:hanging="555"/>
    </w:pPr>
    <w:rPr>
      <w:rFonts w:ascii="Arial" w:eastAsia="돋움" w:cs="Arial"/>
      <w:bCs/>
      <w:szCs w:val="28"/>
    </w:rPr>
  </w:style>
  <w:style w:type="paragraph" w:customStyle="1" w:styleId="31">
    <w:name w:val="스타일 제목 3 +"/>
    <w:basedOn w:val="3"/>
    <w:rsid w:val="00887DAA"/>
    <w:pPr>
      <w:tabs>
        <w:tab w:val="num" w:pos="1429"/>
      </w:tabs>
      <w:wordWrap w:val="0"/>
      <w:autoSpaceDE w:val="0"/>
      <w:autoSpaceDN w:val="0"/>
      <w:spacing w:before="0" w:after="0" w:line="360" w:lineRule="atLeast"/>
      <w:ind w:left="1429" w:hanging="720"/>
    </w:pPr>
    <w:rPr>
      <w:rFonts w:ascii="Arial" w:eastAsia="돋움" w:cs="Arial"/>
      <w:szCs w:val="24"/>
    </w:rPr>
  </w:style>
  <w:style w:type="paragraph" w:customStyle="1" w:styleId="aff8">
    <w:name w:val="스타일 돋움 왼쪽"/>
    <w:basedOn w:val="a0"/>
    <w:rsid w:val="00887DAA"/>
    <w:pPr>
      <w:widowControl w:val="0"/>
      <w:wordWrap w:val="0"/>
      <w:autoSpaceDE w:val="0"/>
      <w:autoSpaceDN w:val="0"/>
      <w:spacing w:line="360" w:lineRule="atLeast"/>
      <w:ind w:firstLineChars="100" w:firstLine="100"/>
      <w:jc w:val="left"/>
    </w:pPr>
    <w:rPr>
      <w:rFonts w:ascii="돋움" w:eastAsia="돋움" w:hAnsi="돋움" w:cs="바탕"/>
      <w:sz w:val="20"/>
    </w:rPr>
  </w:style>
  <w:style w:type="paragraph" w:customStyle="1" w:styleId="nextPMS">
    <w:name w:val="[nextPMS]일반 문장"/>
    <w:basedOn w:val="aff8"/>
    <w:rsid w:val="00887DAA"/>
    <w:pPr>
      <w:ind w:firstLine="200"/>
    </w:pPr>
    <w:rPr>
      <w:rFonts w:ascii="Arial" w:hAnsi="Arial"/>
    </w:rPr>
  </w:style>
  <w:style w:type="table" w:styleId="51">
    <w:name w:val="Table Columns 5"/>
    <w:basedOn w:val="a2"/>
    <w:rsid w:val="00887DAA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9">
    <w:name w:val="Strong"/>
    <w:basedOn w:val="a1"/>
    <w:uiPriority w:val="22"/>
    <w:qFormat/>
    <w:rsid w:val="00887DAA"/>
    <w:rPr>
      <w:b/>
      <w:bCs/>
    </w:rPr>
  </w:style>
  <w:style w:type="table" w:styleId="16">
    <w:name w:val="Table Classic 1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1">
    <w:name w:val="Table Grid 7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0">
    <w:name w:val="Table 3D effects 1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2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Char3">
    <w:name w:val="풍선 도움말 텍스트 Char"/>
    <w:basedOn w:val="a1"/>
    <w:link w:val="afe"/>
    <w:rsid w:val="00887DAA"/>
    <w:rPr>
      <w:rFonts w:ascii="Arial" w:eastAsia="돋움" w:hAnsi="Arial"/>
      <w:sz w:val="18"/>
      <w:szCs w:val="18"/>
    </w:rPr>
  </w:style>
  <w:style w:type="character" w:styleId="affa">
    <w:name w:val="Book Title"/>
    <w:basedOn w:val="a1"/>
    <w:uiPriority w:val="33"/>
    <w:qFormat/>
    <w:rsid w:val="00887DAA"/>
    <w:rPr>
      <w:b/>
      <w:bCs/>
      <w:smallCaps/>
      <w:spacing w:val="5"/>
    </w:rPr>
  </w:style>
  <w:style w:type="table" w:styleId="3-6">
    <w:name w:val="Medium Grid 3 Accent 6"/>
    <w:basedOn w:val="a2"/>
    <w:uiPriority w:val="69"/>
    <w:rsid w:val="00496B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2"/>
    <w:uiPriority w:val="69"/>
    <w:rsid w:val="00496B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8">
    <w:name w:val="Table Simple 1"/>
    <w:basedOn w:val="a2"/>
    <w:rsid w:val="00496BED"/>
    <w:pPr>
      <w:adjustRightInd w:val="0"/>
      <w:spacing w:line="280" w:lineRule="atLeast"/>
      <w:jc w:val="both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2"/>
    <w:rsid w:val="00496BED"/>
    <w:pPr>
      <w:adjustRightInd w:val="0"/>
      <w:spacing w:line="28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2">
    <w:name w:val="Table Grid 5"/>
    <w:basedOn w:val="a2"/>
    <w:rsid w:val="00496BED"/>
    <w:pPr>
      <w:adjustRightInd w:val="0"/>
      <w:spacing w:line="28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xl65">
    <w:name w:val="xl65"/>
    <w:basedOn w:val="a0"/>
    <w:rsid w:val="00471CE7"/>
    <w:pPr>
      <w:widowControl w:val="0"/>
      <w:autoSpaceDE w:val="0"/>
      <w:autoSpaceDN w:val="0"/>
      <w:adjustRightInd/>
      <w:spacing w:line="240" w:lineRule="auto"/>
      <w:jc w:val="center"/>
      <w:textAlignment w:val="center"/>
    </w:pPr>
    <w:rPr>
      <w:rFonts w:ascii="굴림" w:eastAsia="굴림" w:hAnsi="굴림" w:cs="굴림"/>
      <w:color w:val="000000"/>
      <w:szCs w:val="22"/>
    </w:rPr>
  </w:style>
  <w:style w:type="character" w:customStyle="1" w:styleId="2Char">
    <w:name w:val="제목 2 Char"/>
    <w:aliases w:val="1 Char,제목2 Char"/>
    <w:basedOn w:val="a1"/>
    <w:link w:val="20"/>
    <w:rsid w:val="005D6A47"/>
    <w:rPr>
      <w:rFonts w:ascii="바탕체" w:eastAsia="맑은 고딕" w:hAnsi="Arial"/>
      <w:b/>
      <w:sz w:val="28"/>
    </w:rPr>
  </w:style>
  <w:style w:type="paragraph" w:styleId="affb">
    <w:name w:val="Body Text"/>
    <w:basedOn w:val="a0"/>
    <w:link w:val="Char6"/>
    <w:uiPriority w:val="99"/>
    <w:unhideWhenUsed/>
    <w:rsid w:val="00DD1F3E"/>
    <w:pPr>
      <w:adjustRightInd/>
      <w:snapToGrid w:val="0"/>
      <w:spacing w:line="384" w:lineRule="auto"/>
      <w:ind w:left="600"/>
      <w:jc w:val="left"/>
      <w:textAlignment w:val="auto"/>
    </w:pPr>
    <w:rPr>
      <w:rFonts w:ascii="함초롬바탕" w:eastAsia="함초롬바탕" w:hAnsi="함초롬바탕" w:cs="굴림"/>
      <w:color w:val="000000"/>
      <w:sz w:val="20"/>
    </w:rPr>
  </w:style>
  <w:style w:type="character" w:customStyle="1" w:styleId="Char6">
    <w:name w:val="본문 Char"/>
    <w:basedOn w:val="a1"/>
    <w:link w:val="affb"/>
    <w:uiPriority w:val="99"/>
    <w:rsid w:val="00DD1F3E"/>
    <w:rPr>
      <w:rFonts w:ascii="함초롬바탕" w:eastAsia="함초롬바탕" w:hAnsi="함초롬바탕" w:cs="굴림"/>
      <w:color w:val="000000"/>
    </w:rPr>
  </w:style>
  <w:style w:type="paragraph" w:customStyle="1" w:styleId="affc">
    <w:name w:val="개요"/>
    <w:basedOn w:val="a0"/>
    <w:rsid w:val="009B4469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fd">
    <w:name w:val="Normal (Web)"/>
    <w:basedOn w:val="a0"/>
    <w:uiPriority w:val="99"/>
    <w:unhideWhenUsed/>
    <w:rsid w:val="00CF46B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90">
    <w:name w:val="toc 9"/>
    <w:basedOn w:val="a0"/>
    <w:next w:val="a0"/>
    <w:autoRedefine/>
    <w:uiPriority w:val="39"/>
    <w:unhideWhenUsed/>
    <w:rsid w:val="00EF54D4"/>
    <w:pPr>
      <w:widowControl w:val="0"/>
      <w:wordWrap w:val="0"/>
      <w:autoSpaceDE w:val="0"/>
      <w:autoSpaceDN w:val="0"/>
      <w:adjustRightInd/>
      <w:spacing w:after="160" w:line="259" w:lineRule="auto"/>
      <w:ind w:leftChars="1600" w:left="3400"/>
      <w:textAlignment w:val="auto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표준(양끝)"/>
    <w:qFormat/>
    <w:rsid w:val="00C42550"/>
    <w:pPr>
      <w:adjustRightInd w:val="0"/>
      <w:spacing w:line="280" w:lineRule="atLeast"/>
      <w:jc w:val="both"/>
      <w:textAlignment w:val="baseline"/>
    </w:pPr>
    <w:rPr>
      <w:rFonts w:ascii="바탕체" w:eastAsia="바탕체"/>
      <w:sz w:val="22"/>
    </w:rPr>
  </w:style>
  <w:style w:type="paragraph" w:styleId="10">
    <w:name w:val="heading 1"/>
    <w:aliases w:val="I"/>
    <w:basedOn w:val="a0"/>
    <w:next w:val="a0"/>
    <w:qFormat/>
    <w:rsid w:val="009977B2"/>
    <w:pPr>
      <w:keepNext/>
      <w:widowControl w:val="0"/>
      <w:numPr>
        <w:numId w:val="3"/>
      </w:numPr>
      <w:wordWrap w:val="0"/>
      <w:spacing w:before="240" w:after="240" w:line="240" w:lineRule="atLeast"/>
      <w:ind w:left="142"/>
      <w:outlineLvl w:val="0"/>
    </w:pPr>
    <w:rPr>
      <w:rFonts w:eastAsiaTheme="majorEastAsia" w:hAnsi="Arial"/>
      <w:b/>
      <w:sz w:val="32"/>
      <w:szCs w:val="24"/>
    </w:rPr>
  </w:style>
  <w:style w:type="paragraph" w:styleId="20">
    <w:name w:val="heading 2"/>
    <w:aliases w:val="1,제목2"/>
    <w:basedOn w:val="a0"/>
    <w:next w:val="a0"/>
    <w:link w:val="2Char"/>
    <w:autoRedefine/>
    <w:qFormat/>
    <w:rsid w:val="005D6A47"/>
    <w:pPr>
      <w:keepNext/>
      <w:widowControl w:val="0"/>
      <w:numPr>
        <w:ilvl w:val="1"/>
        <w:numId w:val="3"/>
      </w:numPr>
      <w:wordWrap w:val="0"/>
      <w:spacing w:before="240" w:after="240" w:line="240" w:lineRule="atLeast"/>
      <w:ind w:right="170"/>
      <w:outlineLvl w:val="1"/>
    </w:pPr>
    <w:rPr>
      <w:rFonts w:eastAsia="맑은 고딕" w:hAnsi="Arial"/>
      <w:b/>
      <w:sz w:val="28"/>
    </w:rPr>
  </w:style>
  <w:style w:type="paragraph" w:styleId="3">
    <w:name w:val="heading 3"/>
    <w:aliases w:val="가,제목3"/>
    <w:basedOn w:val="a0"/>
    <w:next w:val="a0"/>
    <w:link w:val="3Char"/>
    <w:autoRedefine/>
    <w:qFormat/>
    <w:rsid w:val="00981EB8"/>
    <w:pPr>
      <w:keepNext/>
      <w:widowControl w:val="0"/>
      <w:numPr>
        <w:ilvl w:val="2"/>
        <w:numId w:val="3"/>
      </w:numPr>
      <w:spacing w:before="240" w:after="240" w:line="240" w:lineRule="atLeast"/>
      <w:outlineLvl w:val="2"/>
    </w:pPr>
    <w:rPr>
      <w:rFonts w:hAnsi="Arial"/>
      <w:b/>
      <w:bCs/>
      <w:sz w:val="24"/>
    </w:rPr>
  </w:style>
  <w:style w:type="paragraph" w:styleId="4">
    <w:name w:val="heading 4"/>
    <w:aliases w:val="1),제목4"/>
    <w:basedOn w:val="a0"/>
    <w:next w:val="a0"/>
    <w:autoRedefine/>
    <w:qFormat/>
    <w:rsid w:val="00957563"/>
    <w:pPr>
      <w:keepNext/>
      <w:widowControl w:val="0"/>
      <w:numPr>
        <w:ilvl w:val="3"/>
        <w:numId w:val="3"/>
      </w:numPr>
      <w:wordWrap w:val="0"/>
      <w:spacing w:before="240" w:after="240" w:line="240" w:lineRule="atLeast"/>
      <w:ind w:leftChars="100" w:left="220" w:rightChars="100" w:right="220"/>
      <w:outlineLvl w:val="3"/>
    </w:pPr>
    <w:rPr>
      <w:b/>
    </w:rPr>
  </w:style>
  <w:style w:type="paragraph" w:styleId="5">
    <w:name w:val="heading 5"/>
    <w:aliases w:val="가),제목5"/>
    <w:basedOn w:val="a0"/>
    <w:next w:val="a0"/>
    <w:autoRedefine/>
    <w:qFormat/>
    <w:rsid w:val="003C50B5"/>
    <w:pPr>
      <w:keepNext/>
      <w:widowControl w:val="0"/>
      <w:numPr>
        <w:ilvl w:val="4"/>
        <w:numId w:val="3"/>
      </w:numPr>
      <w:wordWrap w:val="0"/>
      <w:spacing w:before="240" w:after="240" w:line="240" w:lineRule="atLeast"/>
      <w:outlineLvl w:val="4"/>
    </w:pPr>
    <w:rPr>
      <w:rFonts w:hAnsi="Arial"/>
      <w:b/>
    </w:rPr>
  </w:style>
  <w:style w:type="paragraph" w:styleId="6">
    <w:name w:val="heading 6"/>
    <w:aliases w:val="(1)"/>
    <w:basedOn w:val="a0"/>
    <w:next w:val="a0"/>
    <w:autoRedefine/>
    <w:qFormat/>
    <w:rsid w:val="003C50B5"/>
    <w:pPr>
      <w:keepNext/>
      <w:widowControl w:val="0"/>
      <w:numPr>
        <w:ilvl w:val="5"/>
        <w:numId w:val="3"/>
      </w:numPr>
      <w:wordWrap w:val="0"/>
      <w:outlineLvl w:val="5"/>
    </w:pPr>
    <w:rPr>
      <w:b/>
      <w:kern w:val="28"/>
    </w:rPr>
  </w:style>
  <w:style w:type="paragraph" w:styleId="7">
    <w:name w:val="heading 7"/>
    <w:basedOn w:val="a0"/>
    <w:next w:val="a0"/>
    <w:qFormat/>
    <w:rsid w:val="00BE71E4"/>
    <w:pPr>
      <w:keepNext/>
      <w:widowControl w:val="0"/>
      <w:wordWrap w:val="0"/>
      <w:outlineLvl w:val="6"/>
    </w:pPr>
  </w:style>
  <w:style w:type="paragraph" w:styleId="8">
    <w:name w:val="heading 8"/>
    <w:basedOn w:val="a0"/>
    <w:next w:val="a0"/>
    <w:qFormat/>
    <w:rsid w:val="00BE71E4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rsid w:val="00BE71E4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autoRedefine/>
    <w:uiPriority w:val="39"/>
    <w:rsid w:val="00EC6B1B"/>
    <w:pPr>
      <w:tabs>
        <w:tab w:val="right" w:leader="dot" w:pos="9240"/>
      </w:tabs>
      <w:spacing w:before="120" w:line="200" w:lineRule="atLeast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autoRedefine/>
    <w:uiPriority w:val="39"/>
    <w:rsid w:val="00BE71E4"/>
    <w:pPr>
      <w:tabs>
        <w:tab w:val="right" w:leader="dot" w:pos="9240"/>
      </w:tabs>
      <w:ind w:left="57"/>
      <w:jc w:val="left"/>
    </w:pPr>
  </w:style>
  <w:style w:type="paragraph" w:styleId="a4">
    <w:name w:val="header"/>
    <w:aliases w:val="머리글(왼쪽),Cover Page,header odd,header odd1,header odd2,header odd3,header odd4,header odd5,header odd6,header,header odd11,header odd21,header odd31,header odd41,header odd51,header odd61,THeader,Draft,Table header,도표(-),h,머리글="/>
    <w:basedOn w:val="a0"/>
    <w:link w:val="Char"/>
    <w:rsid w:val="00BE71E4"/>
    <w:pPr>
      <w:tabs>
        <w:tab w:val="center" w:pos="4252"/>
        <w:tab w:val="right" w:pos="8504"/>
      </w:tabs>
      <w:snapToGrid w:val="0"/>
      <w:jc w:val="left"/>
    </w:pPr>
    <w:rPr>
      <w:b/>
      <w:sz w:val="20"/>
    </w:rPr>
  </w:style>
  <w:style w:type="paragraph" w:styleId="a5">
    <w:name w:val="footer"/>
    <w:aliases w:val="바닥글(오른쪽)"/>
    <w:basedOn w:val="a0"/>
    <w:link w:val="Char0"/>
    <w:uiPriority w:val="99"/>
    <w:rsid w:val="00BE71E4"/>
    <w:pPr>
      <w:tabs>
        <w:tab w:val="center" w:pos="4252"/>
        <w:tab w:val="right" w:pos="8504"/>
      </w:tabs>
      <w:snapToGrid w:val="0"/>
      <w:jc w:val="right"/>
    </w:pPr>
    <w:rPr>
      <w:b/>
      <w:noProof/>
      <w:sz w:val="18"/>
    </w:rPr>
  </w:style>
  <w:style w:type="paragraph" w:customStyle="1" w:styleId="-1">
    <w:name w:val="표준-글머리(1단계)"/>
    <w:basedOn w:val="a0"/>
    <w:rsid w:val="00BE71E4"/>
    <w:pPr>
      <w:numPr>
        <w:numId w:val="2"/>
      </w:numPr>
    </w:pPr>
  </w:style>
  <w:style w:type="paragraph" w:styleId="30">
    <w:name w:val="toc 3"/>
    <w:basedOn w:val="a0"/>
    <w:next w:val="a0"/>
    <w:autoRedefine/>
    <w:uiPriority w:val="39"/>
    <w:rsid w:val="00BE71E4"/>
    <w:pPr>
      <w:tabs>
        <w:tab w:val="right" w:leader="dot" w:pos="9240"/>
      </w:tabs>
      <w:ind w:left="198"/>
      <w:jc w:val="left"/>
    </w:pPr>
  </w:style>
  <w:style w:type="paragraph" w:customStyle="1" w:styleId="a6">
    <w:name w:val="머리글(오른쪽)"/>
    <w:basedOn w:val="a4"/>
    <w:rsid w:val="00BE71E4"/>
    <w:pPr>
      <w:jc w:val="right"/>
    </w:pPr>
  </w:style>
  <w:style w:type="paragraph" w:customStyle="1" w:styleId="a7">
    <w:name w:val="바닥글(왼쪽)"/>
    <w:basedOn w:val="a5"/>
    <w:rsid w:val="00BE71E4"/>
    <w:pPr>
      <w:jc w:val="left"/>
    </w:pPr>
  </w:style>
  <w:style w:type="paragraph" w:customStyle="1" w:styleId="a8">
    <w:name w:val="표의 제목행"/>
    <w:basedOn w:val="a0"/>
    <w:rsid w:val="00BE71E4"/>
    <w:pPr>
      <w:jc w:val="center"/>
    </w:pPr>
    <w:rPr>
      <w:b/>
    </w:rPr>
  </w:style>
  <w:style w:type="paragraph" w:styleId="a9">
    <w:name w:val="table of figures"/>
    <w:basedOn w:val="a0"/>
    <w:autoRedefine/>
    <w:uiPriority w:val="99"/>
    <w:rsid w:val="00BE71E4"/>
    <w:pPr>
      <w:tabs>
        <w:tab w:val="right" w:leader="dot" w:pos="9240"/>
      </w:tabs>
      <w:ind w:left="850" w:hanging="850"/>
    </w:pPr>
  </w:style>
  <w:style w:type="paragraph" w:customStyle="1" w:styleId="aa">
    <w:name w:val="목차제목"/>
    <w:basedOn w:val="a0"/>
    <w:autoRedefine/>
    <w:rsid w:val="00BE71E4"/>
    <w:pPr>
      <w:jc w:val="center"/>
    </w:pPr>
    <w:rPr>
      <w:b/>
      <w:bCs/>
      <w:sz w:val="28"/>
      <w:u w:val="single"/>
    </w:rPr>
  </w:style>
  <w:style w:type="paragraph" w:customStyle="1" w:styleId="-">
    <w:name w:val="표지-문서명"/>
    <w:rsid w:val="00BE71E4"/>
    <w:pPr>
      <w:pBdr>
        <w:bottom w:val="single" w:sz="24" w:space="1" w:color="auto"/>
      </w:pBdr>
    </w:pPr>
    <w:rPr>
      <w:rFonts w:ascii="바탕체" w:eastAsia="바탕체" w:hAnsi="바탕체"/>
      <w:b/>
      <w:sz w:val="56"/>
    </w:rPr>
  </w:style>
  <w:style w:type="paragraph" w:customStyle="1" w:styleId="-0">
    <w:name w:val="표지-상단"/>
    <w:rsid w:val="00BE71E4"/>
    <w:rPr>
      <w:rFonts w:ascii="바탕체" w:eastAsia="바탕체"/>
      <w:b/>
      <w:sz w:val="40"/>
    </w:rPr>
  </w:style>
  <w:style w:type="paragraph" w:customStyle="1" w:styleId="-11">
    <w:name w:val="표준-(1)자동번호매김(1단계)"/>
    <w:basedOn w:val="-1"/>
    <w:rsid w:val="00BE71E4"/>
    <w:pPr>
      <w:numPr>
        <w:ilvl w:val="6"/>
        <w:numId w:val="3"/>
      </w:numPr>
      <w:jc w:val="left"/>
    </w:pPr>
  </w:style>
  <w:style w:type="paragraph" w:customStyle="1" w:styleId="-12">
    <w:name w:val="표준-1)자동번호매김(2단계)"/>
    <w:basedOn w:val="-2"/>
    <w:rsid w:val="00BE71E4"/>
    <w:pPr>
      <w:numPr>
        <w:ilvl w:val="7"/>
        <w:numId w:val="3"/>
      </w:numPr>
      <w:jc w:val="left"/>
    </w:pPr>
  </w:style>
  <w:style w:type="paragraph" w:customStyle="1" w:styleId="-2">
    <w:name w:val="표준-글머리(2단계)"/>
    <w:basedOn w:val="a0"/>
    <w:rsid w:val="00BE71E4"/>
    <w:pPr>
      <w:widowControl w:val="0"/>
      <w:tabs>
        <w:tab w:val="num" w:pos="927"/>
      </w:tabs>
      <w:autoSpaceDE w:val="0"/>
      <w:autoSpaceDN w:val="0"/>
      <w:adjustRightInd/>
      <w:spacing w:line="240" w:lineRule="auto"/>
      <w:ind w:left="919" w:hanging="352"/>
      <w:textAlignment w:val="auto"/>
    </w:pPr>
  </w:style>
  <w:style w:type="paragraph" w:customStyle="1" w:styleId="-3">
    <w:name w:val="표준-①자동번호매김(3단계)"/>
    <w:basedOn w:val="-30"/>
    <w:rsid w:val="00BE71E4"/>
    <w:pPr>
      <w:numPr>
        <w:ilvl w:val="8"/>
        <w:numId w:val="3"/>
      </w:numPr>
      <w:jc w:val="left"/>
    </w:pPr>
  </w:style>
  <w:style w:type="paragraph" w:customStyle="1" w:styleId="-30">
    <w:name w:val="표준-글머리(3단계)"/>
    <w:basedOn w:val="-2"/>
    <w:rsid w:val="00BE71E4"/>
    <w:pPr>
      <w:tabs>
        <w:tab w:val="clear" w:pos="927"/>
        <w:tab w:val="num" w:pos="1194"/>
      </w:tabs>
      <w:ind w:left="1194" w:hanging="400"/>
    </w:pPr>
  </w:style>
  <w:style w:type="character" w:styleId="ab">
    <w:name w:val="Hyperlink"/>
    <w:basedOn w:val="a1"/>
    <w:uiPriority w:val="99"/>
    <w:rsid w:val="00BE71E4"/>
    <w:rPr>
      <w:color w:val="0000FF"/>
      <w:u w:val="single"/>
    </w:rPr>
  </w:style>
  <w:style w:type="paragraph" w:customStyle="1" w:styleId="copyright">
    <w:name w:val="copyright문구"/>
    <w:basedOn w:val="a0"/>
    <w:rsid w:val="00BE71E4"/>
    <w:pPr>
      <w:jc w:val="center"/>
    </w:pPr>
    <w:rPr>
      <w:sz w:val="16"/>
    </w:rPr>
  </w:style>
  <w:style w:type="paragraph" w:customStyle="1" w:styleId="ac">
    <w:name w:val="바닥글(가운데)"/>
    <w:basedOn w:val="a7"/>
    <w:rsid w:val="00BE71E4"/>
    <w:pPr>
      <w:jc w:val="center"/>
    </w:pPr>
  </w:style>
  <w:style w:type="paragraph" w:styleId="40">
    <w:name w:val="toc 4"/>
    <w:basedOn w:val="30"/>
    <w:next w:val="a0"/>
    <w:autoRedefine/>
    <w:uiPriority w:val="39"/>
    <w:rsid w:val="00BE71E4"/>
    <w:pPr>
      <w:ind w:leftChars="200" w:left="440"/>
    </w:pPr>
    <w:rPr>
      <w:noProof/>
    </w:rPr>
  </w:style>
  <w:style w:type="paragraph" w:customStyle="1" w:styleId="ad">
    <w:name w:val="표준(왼쪽)"/>
    <w:basedOn w:val="a0"/>
    <w:rsid w:val="00BE71E4"/>
    <w:pPr>
      <w:jc w:val="left"/>
    </w:pPr>
  </w:style>
  <w:style w:type="paragraph" w:customStyle="1" w:styleId="ae">
    <w:name w:val="표준(가운데)"/>
    <w:basedOn w:val="ad"/>
    <w:rsid w:val="00BE71E4"/>
    <w:pPr>
      <w:jc w:val="center"/>
    </w:pPr>
  </w:style>
  <w:style w:type="paragraph" w:styleId="50">
    <w:name w:val="toc 5"/>
    <w:basedOn w:val="a0"/>
    <w:next w:val="a0"/>
    <w:autoRedefine/>
    <w:uiPriority w:val="39"/>
    <w:rsid w:val="00BE71E4"/>
    <w:pPr>
      <w:ind w:leftChars="800" w:left="1700"/>
    </w:pPr>
  </w:style>
  <w:style w:type="character" w:styleId="af">
    <w:name w:val="FollowedHyperlink"/>
    <w:basedOn w:val="a1"/>
    <w:rsid w:val="00BE71E4"/>
    <w:rPr>
      <w:color w:val="800080"/>
      <w:u w:val="single"/>
    </w:rPr>
  </w:style>
  <w:style w:type="paragraph" w:customStyle="1" w:styleId="af0">
    <w:name w:val="[표] 제목"/>
    <w:basedOn w:val="ae"/>
    <w:autoRedefine/>
    <w:rsid w:val="00E75B47"/>
    <w:pPr>
      <w:spacing w:line="276" w:lineRule="auto"/>
    </w:pPr>
    <w:rPr>
      <w:rFonts w:asciiTheme="minorEastAsia" w:eastAsiaTheme="minorEastAsia" w:hAnsiTheme="minorEastAsia"/>
      <w:sz w:val="20"/>
    </w:rPr>
  </w:style>
  <w:style w:type="paragraph" w:customStyle="1" w:styleId="-4">
    <w:name w:val="표지-날짜(번호"/>
    <w:aliases w:val="버전)"/>
    <w:basedOn w:val="a0"/>
    <w:rsid w:val="00BE71E4"/>
    <w:pPr>
      <w:adjustRightInd/>
      <w:spacing w:line="240" w:lineRule="auto"/>
      <w:jc w:val="left"/>
      <w:textAlignment w:val="auto"/>
    </w:pPr>
    <w:rPr>
      <w:rFonts w:hAnsi="바탕체"/>
      <w:b/>
      <w:sz w:val="28"/>
      <w:szCs w:val="24"/>
    </w:rPr>
  </w:style>
  <w:style w:type="paragraph" w:customStyle="1" w:styleId="af1">
    <w:name w:val="[그림] 제목"/>
    <w:basedOn w:val="af0"/>
    <w:autoRedefine/>
    <w:rsid w:val="000E0372"/>
    <w:rPr>
      <w:rFonts w:asciiTheme="minorHAnsi" w:eastAsiaTheme="minorHAnsi" w:hAnsiTheme="minorHAnsi"/>
    </w:rPr>
  </w:style>
  <w:style w:type="paragraph" w:customStyle="1" w:styleId="af2">
    <w:name w:val="작성방법"/>
    <w:basedOn w:val="a0"/>
    <w:rsid w:val="00BE71E4"/>
    <w:rPr>
      <w:i/>
      <w:iCs/>
      <w:color w:val="0000FF"/>
    </w:rPr>
  </w:style>
  <w:style w:type="paragraph" w:customStyle="1" w:styleId="0">
    <w:name w:val="제목 0"/>
    <w:aliases w:val="H0,level0"/>
    <w:basedOn w:val="10"/>
    <w:autoRedefine/>
    <w:rsid w:val="00E433CF"/>
    <w:pPr>
      <w:widowControl/>
      <w:numPr>
        <w:numId w:val="0"/>
      </w:numPr>
      <w:wordWrap/>
      <w:overflowPunct w:val="0"/>
      <w:autoSpaceDE w:val="0"/>
      <w:autoSpaceDN w:val="0"/>
    </w:pPr>
    <w:rPr>
      <w:rFonts w:hAnsi="바탕체"/>
      <w:smallCaps/>
      <w:szCs w:val="26"/>
    </w:rPr>
  </w:style>
  <w:style w:type="paragraph" w:customStyle="1" w:styleId="dot">
    <w:name w:val="dot 글머리 표준"/>
    <w:basedOn w:val="a0"/>
    <w:autoRedefine/>
    <w:rsid w:val="00BE71E4"/>
    <w:pPr>
      <w:ind w:left="516" w:hanging="232"/>
    </w:pPr>
    <w:rPr>
      <w:rFonts w:hAnsi="바탕체"/>
    </w:rPr>
  </w:style>
  <w:style w:type="paragraph" w:customStyle="1" w:styleId="af3">
    <w:name w:val="번호 글머리 표준"/>
    <w:basedOn w:val="dot"/>
    <w:next w:val="dot"/>
    <w:autoRedefine/>
    <w:rsid w:val="00BE71E4"/>
    <w:pPr>
      <w:ind w:left="556" w:hanging="284"/>
    </w:pPr>
  </w:style>
  <w:style w:type="paragraph" w:customStyle="1" w:styleId="af4">
    <w:name w:val="대쉬글머리 표준"/>
    <w:basedOn w:val="a0"/>
    <w:autoRedefine/>
    <w:rsid w:val="00BE71E4"/>
    <w:pPr>
      <w:widowControl w:val="0"/>
      <w:autoSpaceDE w:val="0"/>
      <w:autoSpaceDN w:val="0"/>
      <w:adjustRightInd/>
      <w:spacing w:line="240" w:lineRule="auto"/>
      <w:ind w:left="799" w:hanging="232"/>
      <w:textAlignment w:val="auto"/>
    </w:pPr>
    <w:rPr>
      <w:rFonts w:hAnsi="바탕체"/>
    </w:rPr>
  </w:style>
  <w:style w:type="paragraph" w:customStyle="1" w:styleId="af5">
    <w:name w:val="대쉬이하 글머리 표준"/>
    <w:basedOn w:val="af4"/>
    <w:autoRedefine/>
    <w:rsid w:val="00BE71E4"/>
    <w:pPr>
      <w:tabs>
        <w:tab w:val="num" w:pos="1069"/>
      </w:tabs>
      <w:ind w:left="1069" w:hanging="360"/>
    </w:pPr>
  </w:style>
  <w:style w:type="paragraph" w:customStyle="1" w:styleId="-5">
    <w:name w:val="표지-문서번호"/>
    <w:autoRedefine/>
    <w:rsid w:val="00BE71E4"/>
    <w:rPr>
      <w:rFonts w:ascii="바탕체" w:eastAsia="바탕체"/>
      <w:b/>
      <w:sz w:val="40"/>
    </w:rPr>
  </w:style>
  <w:style w:type="paragraph" w:customStyle="1" w:styleId="dot0">
    <w:name w:val="표 dot 글머리"/>
    <w:basedOn w:val="dot"/>
    <w:autoRedefine/>
    <w:rsid w:val="00BE71E4"/>
    <w:pPr>
      <w:tabs>
        <w:tab w:val="num" w:pos="427"/>
      </w:tabs>
      <w:ind w:left="452" w:rightChars="100" w:right="220" w:firstLine="0"/>
    </w:pPr>
  </w:style>
  <w:style w:type="paragraph" w:customStyle="1" w:styleId="af6">
    <w:name w:val="표 대쉬글머리 표준"/>
    <w:basedOn w:val="af4"/>
    <w:autoRedefine/>
    <w:rsid w:val="00BE71E4"/>
    <w:pPr>
      <w:tabs>
        <w:tab w:val="num" w:pos="737"/>
      </w:tabs>
      <w:ind w:left="707" w:hanging="280"/>
    </w:pPr>
  </w:style>
  <w:style w:type="paragraph" w:styleId="80">
    <w:name w:val="toc 8"/>
    <w:basedOn w:val="a0"/>
    <w:next w:val="a0"/>
    <w:autoRedefine/>
    <w:uiPriority w:val="39"/>
    <w:rsid w:val="00BE71E4"/>
    <w:pPr>
      <w:widowControl w:val="0"/>
      <w:wordWrap w:val="0"/>
      <w:autoSpaceDE w:val="0"/>
      <w:autoSpaceDN w:val="0"/>
      <w:adjustRightInd/>
      <w:spacing w:line="240" w:lineRule="auto"/>
      <w:ind w:leftChars="1400" w:left="2975"/>
      <w:textAlignment w:val="auto"/>
    </w:pPr>
    <w:rPr>
      <w:rFonts w:ascii="바탕" w:eastAsia="바탕"/>
      <w:kern w:val="2"/>
      <w:sz w:val="20"/>
      <w:szCs w:val="24"/>
    </w:rPr>
  </w:style>
  <w:style w:type="paragraph" w:styleId="60">
    <w:name w:val="toc 6"/>
    <w:basedOn w:val="a0"/>
    <w:next w:val="a0"/>
    <w:autoRedefine/>
    <w:uiPriority w:val="39"/>
    <w:rsid w:val="00BE71E4"/>
    <w:pPr>
      <w:widowControl w:val="0"/>
      <w:wordWrap w:val="0"/>
      <w:autoSpaceDE w:val="0"/>
      <w:autoSpaceDN w:val="0"/>
      <w:adjustRightInd/>
      <w:spacing w:line="240" w:lineRule="auto"/>
      <w:ind w:leftChars="1000" w:left="2125"/>
      <w:textAlignment w:val="auto"/>
    </w:pPr>
    <w:rPr>
      <w:rFonts w:ascii="바탕" w:eastAsia="바탕"/>
      <w:kern w:val="2"/>
      <w:sz w:val="20"/>
      <w:szCs w:val="24"/>
    </w:rPr>
  </w:style>
  <w:style w:type="paragraph" w:styleId="70">
    <w:name w:val="toc 7"/>
    <w:basedOn w:val="a0"/>
    <w:next w:val="a0"/>
    <w:autoRedefine/>
    <w:uiPriority w:val="39"/>
    <w:rsid w:val="00BE71E4"/>
    <w:pPr>
      <w:widowControl w:val="0"/>
      <w:wordWrap w:val="0"/>
      <w:autoSpaceDE w:val="0"/>
      <w:autoSpaceDN w:val="0"/>
      <w:adjustRightInd/>
      <w:spacing w:line="240" w:lineRule="auto"/>
      <w:ind w:leftChars="1200" w:left="2550"/>
      <w:textAlignment w:val="auto"/>
    </w:pPr>
    <w:rPr>
      <w:rFonts w:ascii="바탕" w:eastAsia="바탕"/>
      <w:kern w:val="2"/>
      <w:sz w:val="20"/>
      <w:szCs w:val="24"/>
    </w:rPr>
  </w:style>
  <w:style w:type="paragraph" w:customStyle="1" w:styleId="-6">
    <w:name w:val="표지-프로젝트팀명"/>
    <w:rsid w:val="00340233"/>
    <w:pPr>
      <w:jc w:val="right"/>
    </w:pPr>
    <w:rPr>
      <w:rFonts w:ascii="바탕체" w:eastAsia="바탕체" w:hAnsi="바탕체"/>
      <w:b/>
      <w:sz w:val="24"/>
      <w:szCs w:val="24"/>
    </w:rPr>
  </w:style>
  <w:style w:type="table" w:styleId="af7">
    <w:name w:val="Table Grid"/>
    <w:basedOn w:val="a2"/>
    <w:rsid w:val="00C94809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0"/>
    <w:next w:val="a0"/>
    <w:autoRedefine/>
    <w:semiHidden/>
    <w:rsid w:val="001078DF"/>
    <w:pPr>
      <w:ind w:leftChars="200" w:left="200" w:hangingChars="200" w:hanging="2000"/>
    </w:pPr>
  </w:style>
  <w:style w:type="paragraph" w:styleId="af8">
    <w:name w:val="index heading"/>
    <w:basedOn w:val="a0"/>
    <w:next w:val="13"/>
    <w:semiHidden/>
    <w:rsid w:val="001078DF"/>
    <w:pPr>
      <w:widowControl w:val="0"/>
      <w:wordWrap w:val="0"/>
    </w:pPr>
  </w:style>
  <w:style w:type="paragraph" w:styleId="a">
    <w:name w:val="List Number"/>
    <w:basedOn w:val="a0"/>
    <w:rsid w:val="001078DF"/>
    <w:pPr>
      <w:widowControl w:val="0"/>
      <w:numPr>
        <w:numId w:val="4"/>
      </w:numPr>
      <w:wordWrap w:val="0"/>
      <w:adjustRightInd/>
      <w:spacing w:line="240" w:lineRule="auto"/>
      <w:textAlignment w:val="auto"/>
    </w:pPr>
    <w:rPr>
      <w:rFonts w:ascii="Times New Roman"/>
      <w:kern w:val="2"/>
    </w:rPr>
  </w:style>
  <w:style w:type="paragraph" w:customStyle="1" w:styleId="af9">
    <w:name w:val="표머리"/>
    <w:basedOn w:val="a0"/>
    <w:rsid w:val="001078DF"/>
    <w:pPr>
      <w:jc w:val="center"/>
      <w:textAlignment w:val="center"/>
    </w:pPr>
    <w:rPr>
      <w:b/>
    </w:rPr>
  </w:style>
  <w:style w:type="paragraph" w:customStyle="1" w:styleId="afa">
    <w:name w:val="표준 단락"/>
    <w:rsid w:val="00E7493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Char1">
    <w:name w:val="표준(왼쪽) Char"/>
    <w:basedOn w:val="a0"/>
    <w:link w:val="CharChar"/>
    <w:rsid w:val="00203A38"/>
    <w:pPr>
      <w:jc w:val="left"/>
    </w:pPr>
  </w:style>
  <w:style w:type="paragraph" w:customStyle="1" w:styleId="Char2">
    <w:name w:val="표준(가운데) Char"/>
    <w:basedOn w:val="Char1"/>
    <w:link w:val="CharChar0"/>
    <w:rsid w:val="00203A38"/>
    <w:pPr>
      <w:jc w:val="center"/>
    </w:pPr>
  </w:style>
  <w:style w:type="character" w:customStyle="1" w:styleId="CharChar">
    <w:name w:val="표준(왼쪽) Char Char"/>
    <w:basedOn w:val="a1"/>
    <w:link w:val="Char1"/>
    <w:rsid w:val="00203A38"/>
    <w:rPr>
      <w:rFonts w:ascii="바탕체" w:eastAsia="바탕체"/>
      <w:sz w:val="22"/>
      <w:lang w:val="en-US" w:eastAsia="ko-KR" w:bidi="ar-SA"/>
    </w:rPr>
  </w:style>
  <w:style w:type="character" w:customStyle="1" w:styleId="CharChar0">
    <w:name w:val="표준(가운데) Char Char"/>
    <w:basedOn w:val="a1"/>
    <w:link w:val="Char2"/>
    <w:rsid w:val="00203A38"/>
    <w:rPr>
      <w:rFonts w:ascii="바탕체" w:eastAsia="바탕체"/>
      <w:sz w:val="22"/>
      <w:lang w:val="en-US" w:eastAsia="ko-KR" w:bidi="ar-SA"/>
    </w:rPr>
  </w:style>
  <w:style w:type="character" w:styleId="afb">
    <w:name w:val="page number"/>
    <w:basedOn w:val="a1"/>
    <w:rsid w:val="000644A8"/>
  </w:style>
  <w:style w:type="paragraph" w:styleId="afc">
    <w:name w:val="Normal Indent"/>
    <w:basedOn w:val="a0"/>
    <w:rsid w:val="00C20D1E"/>
    <w:pPr>
      <w:widowControl w:val="0"/>
      <w:wordWrap w:val="0"/>
      <w:autoSpaceDE w:val="0"/>
      <w:autoSpaceDN w:val="0"/>
      <w:adjustRightInd/>
      <w:spacing w:before="240" w:line="240" w:lineRule="auto"/>
      <w:ind w:left="1440"/>
      <w:textAlignment w:val="auto"/>
    </w:pPr>
    <w:rPr>
      <w:rFonts w:ascii="굴림체" w:eastAsia="굴림체"/>
      <w:kern w:val="2"/>
      <w:sz w:val="20"/>
    </w:rPr>
  </w:style>
  <w:style w:type="paragraph" w:customStyle="1" w:styleId="afd">
    <w:name w:val="바탕글"/>
    <w:rsid w:val="00C20D1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/>
      <w:color w:val="000000"/>
    </w:rPr>
  </w:style>
  <w:style w:type="paragraph" w:styleId="afe">
    <w:name w:val="Balloon Text"/>
    <w:basedOn w:val="a0"/>
    <w:link w:val="Char3"/>
    <w:rsid w:val="003D14B6"/>
    <w:rPr>
      <w:rFonts w:ascii="Arial" w:eastAsia="돋움" w:hAnsi="Arial"/>
      <w:sz w:val="18"/>
      <w:szCs w:val="18"/>
    </w:rPr>
  </w:style>
  <w:style w:type="paragraph" w:customStyle="1" w:styleId="CAS--">
    <w:name w:val="CAS--"/>
    <w:basedOn w:val="a0"/>
    <w:next w:val="a0"/>
    <w:link w:val="CAS--Char"/>
    <w:rsid w:val="00B63DE3"/>
    <w:pPr>
      <w:widowControl w:val="0"/>
      <w:wordWrap w:val="0"/>
      <w:autoSpaceDE w:val="0"/>
      <w:autoSpaceDN w:val="0"/>
      <w:adjustRightInd/>
      <w:spacing w:line="240" w:lineRule="auto"/>
      <w:ind w:leftChars="532" w:left="1397" w:hangingChars="103" w:hanging="227"/>
      <w:textAlignment w:val="auto"/>
    </w:pPr>
    <w:rPr>
      <w:rFonts w:ascii="바탕"/>
      <w:kern w:val="2"/>
      <w:szCs w:val="24"/>
    </w:rPr>
  </w:style>
  <w:style w:type="character" w:customStyle="1" w:styleId="CAS--Char">
    <w:name w:val="CAS-- Char"/>
    <w:basedOn w:val="a1"/>
    <w:link w:val="CAS--"/>
    <w:rsid w:val="00B63DE3"/>
    <w:rPr>
      <w:rFonts w:ascii="바탕" w:eastAsia="바탕체"/>
      <w:kern w:val="2"/>
      <w:sz w:val="22"/>
      <w:szCs w:val="24"/>
      <w:lang w:val="en-US" w:eastAsia="ko-KR" w:bidi="ar-SA"/>
    </w:rPr>
  </w:style>
  <w:style w:type="paragraph" w:styleId="aff">
    <w:name w:val="caption"/>
    <w:basedOn w:val="a0"/>
    <w:next w:val="a0"/>
    <w:qFormat/>
    <w:rsid w:val="0078209C"/>
    <w:pPr>
      <w:overflowPunct w:val="0"/>
      <w:autoSpaceDE w:val="0"/>
      <w:autoSpaceDN w:val="0"/>
      <w:spacing w:before="120" w:after="240" w:line="240" w:lineRule="auto"/>
      <w:jc w:val="center"/>
    </w:pPr>
    <w:rPr>
      <w:rFonts w:ascii="Times New Roman" w:eastAsia="바탕"/>
      <w:b/>
      <w:sz w:val="20"/>
    </w:rPr>
  </w:style>
  <w:style w:type="character" w:customStyle="1" w:styleId="3Char">
    <w:name w:val="제목 3 Char"/>
    <w:aliases w:val="가 Char,제목3 Char"/>
    <w:basedOn w:val="a1"/>
    <w:link w:val="3"/>
    <w:rsid w:val="00981EB8"/>
    <w:rPr>
      <w:rFonts w:ascii="바탕체" w:eastAsia="바탕체" w:hAnsi="Arial"/>
      <w:b/>
      <w:bCs/>
      <w:sz w:val="24"/>
    </w:rPr>
  </w:style>
  <w:style w:type="paragraph" w:customStyle="1" w:styleId="s0">
    <w:name w:val="s0"/>
    <w:rsid w:val="00E67081"/>
    <w:pPr>
      <w:widowControl w:val="0"/>
      <w:autoSpaceDE w:val="0"/>
      <w:autoSpaceDN w:val="0"/>
      <w:adjustRightInd w:val="0"/>
    </w:pPr>
    <w:rPr>
      <w:rFonts w:ascii="바탕" w:hAnsi="맑은 고딕"/>
      <w:sz w:val="24"/>
      <w:szCs w:val="24"/>
    </w:rPr>
  </w:style>
  <w:style w:type="paragraph" w:customStyle="1" w:styleId="MsoListParagraph0">
    <w:name w:val="MsoListParagraph"/>
    <w:basedOn w:val="a0"/>
    <w:rsid w:val="00E67081"/>
    <w:pPr>
      <w:adjustRightInd/>
      <w:snapToGrid w:val="0"/>
      <w:spacing w:line="384" w:lineRule="auto"/>
      <w:ind w:left="800"/>
      <w:textAlignment w:val="auto"/>
    </w:pPr>
    <w:rPr>
      <w:rFonts w:ascii="맑은 고딕" w:eastAsia="맑은 고딕" w:hAnsi="맑은 고딕" w:cs="굴림"/>
      <w:color w:val="000000"/>
      <w:sz w:val="20"/>
    </w:rPr>
  </w:style>
  <w:style w:type="paragraph" w:customStyle="1" w:styleId="N-2">
    <w:name w:val="N-본문2"/>
    <w:basedOn w:val="a0"/>
    <w:rsid w:val="00F772D6"/>
    <w:pPr>
      <w:widowControl w:val="0"/>
      <w:numPr>
        <w:numId w:val="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체" w:hAnsi="Arial"/>
      <w:kern w:val="2"/>
      <w:sz w:val="24"/>
      <w:szCs w:val="24"/>
    </w:rPr>
  </w:style>
  <w:style w:type="paragraph" w:customStyle="1" w:styleId="aff0">
    <w:name w:val="표.머리"/>
    <w:basedOn w:val="a0"/>
    <w:rsid w:val="00F772D6"/>
    <w:pPr>
      <w:widowControl w:val="0"/>
      <w:wordWrap w:val="0"/>
      <w:autoSpaceDE w:val="0"/>
      <w:autoSpaceDN w:val="0"/>
      <w:adjustRightInd/>
      <w:spacing w:line="240" w:lineRule="atLeast"/>
      <w:jc w:val="center"/>
      <w:textAlignment w:val="auto"/>
    </w:pPr>
    <w:rPr>
      <w:rFonts w:hAnsi="바탕체" w:cs="바탕"/>
      <w:b/>
      <w:bCs/>
      <w:kern w:val="2"/>
      <w:sz w:val="20"/>
    </w:rPr>
  </w:style>
  <w:style w:type="numbering" w:customStyle="1" w:styleId="1">
    <w:name w:val="표 글머리 1"/>
    <w:basedOn w:val="a3"/>
    <w:rsid w:val="00F772D6"/>
    <w:pPr>
      <w:numPr>
        <w:numId w:val="6"/>
      </w:numPr>
    </w:pPr>
  </w:style>
  <w:style w:type="character" w:customStyle="1" w:styleId="Char">
    <w:name w:val="머리글 Char"/>
    <w:aliases w:val="머리글(왼쪽) Char,Cover Page Char,header odd Char,header odd1 Char,header odd2 Char,header odd3 Char,header odd4 Char,header odd5 Char,header odd6 Char,header Char,header odd11 Char,header odd21 Char,header odd31 Char,header odd41 Char,THeader Char"/>
    <w:basedOn w:val="a1"/>
    <w:link w:val="a4"/>
    <w:rsid w:val="00F772D6"/>
    <w:rPr>
      <w:rFonts w:ascii="바탕체" w:eastAsia="바탕체"/>
      <w:b/>
    </w:rPr>
  </w:style>
  <w:style w:type="paragraph" w:styleId="aff1">
    <w:name w:val="List Paragraph"/>
    <w:basedOn w:val="a0"/>
    <w:uiPriority w:val="34"/>
    <w:qFormat/>
    <w:rsid w:val="00C340E6"/>
    <w:pPr>
      <w:widowControl w:val="0"/>
      <w:wordWrap w:val="0"/>
      <w:autoSpaceDE w:val="0"/>
      <w:autoSpaceDN w:val="0"/>
      <w:adjustRightInd/>
      <w:spacing w:line="240" w:lineRule="auto"/>
      <w:ind w:leftChars="400" w:left="800"/>
      <w:textAlignment w:val="auto"/>
    </w:pPr>
    <w:rPr>
      <w:rFonts w:ascii="맑은 고딕" w:eastAsia="맑은 고딕" w:hAnsi="맑은 고딕"/>
      <w:kern w:val="2"/>
      <w:sz w:val="20"/>
      <w:szCs w:val="22"/>
    </w:rPr>
  </w:style>
  <w:style w:type="paragraph" w:customStyle="1" w:styleId="xl142">
    <w:name w:val="xl142"/>
    <w:basedOn w:val="a0"/>
    <w:rsid w:val="00023CD5"/>
    <w:pPr>
      <w:widowControl w:val="0"/>
      <w:autoSpaceDE w:val="0"/>
      <w:autoSpaceDN w:val="0"/>
      <w:adjustRightInd/>
      <w:spacing w:line="240" w:lineRule="auto"/>
      <w:jc w:val="center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41">
    <w:name w:val="xl141"/>
    <w:basedOn w:val="a0"/>
    <w:rsid w:val="00023CD5"/>
    <w:pPr>
      <w:widowControl w:val="0"/>
      <w:autoSpaceDE w:val="0"/>
      <w:autoSpaceDN w:val="0"/>
      <w:adjustRightInd/>
      <w:spacing w:line="240" w:lineRule="auto"/>
      <w:jc w:val="left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40">
    <w:name w:val="xl140"/>
    <w:basedOn w:val="a0"/>
    <w:rsid w:val="00023CD5"/>
    <w:pPr>
      <w:widowControl w:val="0"/>
      <w:shd w:val="clear" w:color="auto" w:fill="B8CCE4"/>
      <w:autoSpaceDE w:val="0"/>
      <w:autoSpaceDN w:val="0"/>
      <w:adjustRightInd/>
      <w:spacing w:line="240" w:lineRule="auto"/>
      <w:jc w:val="center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44">
    <w:name w:val="xl144"/>
    <w:basedOn w:val="a0"/>
    <w:rsid w:val="00023CD5"/>
    <w:pPr>
      <w:widowControl w:val="0"/>
      <w:autoSpaceDE w:val="0"/>
      <w:autoSpaceDN w:val="0"/>
      <w:adjustRightInd/>
      <w:spacing w:line="240" w:lineRule="auto"/>
      <w:jc w:val="left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43">
    <w:name w:val="xl143"/>
    <w:basedOn w:val="a0"/>
    <w:rsid w:val="00023CD5"/>
    <w:pPr>
      <w:widowControl w:val="0"/>
      <w:autoSpaceDE w:val="0"/>
      <w:autoSpaceDN w:val="0"/>
      <w:adjustRightInd/>
      <w:spacing w:line="240" w:lineRule="auto"/>
      <w:jc w:val="center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xl136">
    <w:name w:val="xl136"/>
    <w:basedOn w:val="a0"/>
    <w:rsid w:val="00023CD5"/>
    <w:pPr>
      <w:widowControl w:val="0"/>
      <w:autoSpaceDE w:val="0"/>
      <w:autoSpaceDN w:val="0"/>
      <w:adjustRightInd/>
      <w:spacing w:line="240" w:lineRule="auto"/>
      <w:jc w:val="left"/>
      <w:textAlignment w:val="center"/>
    </w:pPr>
    <w:rPr>
      <w:rFonts w:ascii="굴림" w:eastAsia="굴림" w:hAnsi="굴림" w:cs="굴림"/>
      <w:color w:val="000000"/>
      <w:sz w:val="18"/>
      <w:szCs w:val="18"/>
    </w:rPr>
  </w:style>
  <w:style w:type="paragraph" w:customStyle="1" w:styleId="aff2">
    <w:name w:val="본문내용"/>
    <w:basedOn w:val="a0"/>
    <w:rsid w:val="00887DAA"/>
    <w:pPr>
      <w:widowControl w:val="0"/>
      <w:wordWrap w:val="0"/>
      <w:autoSpaceDE w:val="0"/>
      <w:autoSpaceDN w:val="0"/>
      <w:spacing w:line="360" w:lineRule="atLeast"/>
    </w:pPr>
    <w:rPr>
      <w:rFonts w:ascii="Arial" w:hAnsi="Arial" w:cs="Arial"/>
      <w:kern w:val="2"/>
      <w:sz w:val="20"/>
      <w:szCs w:val="24"/>
    </w:rPr>
  </w:style>
  <w:style w:type="character" w:customStyle="1" w:styleId="Char0">
    <w:name w:val="바닥글 Char"/>
    <w:aliases w:val="바닥글(오른쪽) Char"/>
    <w:basedOn w:val="a1"/>
    <w:link w:val="a5"/>
    <w:uiPriority w:val="99"/>
    <w:rsid w:val="00887DAA"/>
    <w:rPr>
      <w:rFonts w:ascii="바탕체" w:eastAsia="바탕체"/>
      <w:b/>
      <w:noProof/>
      <w:sz w:val="18"/>
    </w:rPr>
  </w:style>
  <w:style w:type="paragraph" w:styleId="aff3">
    <w:name w:val="Date"/>
    <w:basedOn w:val="a0"/>
    <w:next w:val="a0"/>
    <w:link w:val="Char4"/>
    <w:rsid w:val="00887DAA"/>
    <w:pPr>
      <w:widowControl w:val="0"/>
      <w:wordWrap w:val="0"/>
      <w:autoSpaceDE w:val="0"/>
      <w:autoSpaceDN w:val="0"/>
      <w:spacing w:line="360" w:lineRule="atLeast"/>
    </w:pPr>
    <w:rPr>
      <w:rFonts w:ascii="굴림" w:eastAsia="굴림" w:hAnsi="굴림"/>
      <w:kern w:val="2"/>
      <w:sz w:val="20"/>
      <w:szCs w:val="24"/>
    </w:rPr>
  </w:style>
  <w:style w:type="character" w:customStyle="1" w:styleId="Char4">
    <w:name w:val="날짜 Char"/>
    <w:basedOn w:val="a1"/>
    <w:link w:val="aff3"/>
    <w:rsid w:val="00887DAA"/>
    <w:rPr>
      <w:rFonts w:ascii="굴림" w:eastAsia="굴림" w:hAnsi="굴림"/>
      <w:kern w:val="2"/>
      <w:szCs w:val="24"/>
    </w:rPr>
  </w:style>
  <w:style w:type="paragraph" w:customStyle="1" w:styleId="aff4">
    <w:name w:val="a"/>
    <w:basedOn w:val="a0"/>
    <w:rsid w:val="00887DAA"/>
    <w:pPr>
      <w:spacing w:before="100" w:beforeAutospacing="1" w:after="100" w:afterAutospacing="1" w:line="360" w:lineRule="atLeast"/>
      <w:jc w:val="left"/>
    </w:pPr>
    <w:rPr>
      <w:rFonts w:ascii="바탕" w:eastAsia="Times New Roman" w:hAnsi="바탕"/>
      <w:sz w:val="24"/>
      <w:szCs w:val="24"/>
    </w:rPr>
  </w:style>
  <w:style w:type="paragraph" w:styleId="aff5">
    <w:name w:val="macro"/>
    <w:link w:val="Char5"/>
    <w:rsid w:val="00887DA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 Narrow" w:eastAsia="돋움체" w:hAnsi="Arial Narrow"/>
    </w:rPr>
  </w:style>
  <w:style w:type="character" w:customStyle="1" w:styleId="Char5">
    <w:name w:val="매크로 텍스트 Char"/>
    <w:basedOn w:val="a1"/>
    <w:link w:val="aff5"/>
    <w:rsid w:val="00887DAA"/>
    <w:rPr>
      <w:rFonts w:ascii="Arial Narrow" w:eastAsia="돋움체" w:hAnsi="Arial Narrow"/>
    </w:rPr>
  </w:style>
  <w:style w:type="paragraph" w:customStyle="1" w:styleId="aff6">
    <w:name w:val="문단정렬왼쪽"/>
    <w:basedOn w:val="a0"/>
    <w:rsid w:val="00887DAA"/>
    <w:pPr>
      <w:overflowPunct w:val="0"/>
      <w:autoSpaceDE w:val="0"/>
      <w:autoSpaceDN w:val="0"/>
      <w:spacing w:line="240" w:lineRule="atLeast"/>
      <w:jc w:val="left"/>
    </w:pPr>
    <w:rPr>
      <w:rFonts w:ascii="Verdana" w:eastAsia="굴림체" w:hAnsi="Verdana" w:cs="Arial"/>
      <w:sz w:val="20"/>
    </w:rPr>
  </w:style>
  <w:style w:type="paragraph" w:customStyle="1" w:styleId="14">
    <w:name w:val="제목1"/>
    <w:basedOn w:val="a0"/>
    <w:next w:val="a0"/>
    <w:rsid w:val="00887DAA"/>
    <w:pPr>
      <w:pageBreakBefore/>
      <w:pBdr>
        <w:bottom w:val="single" w:sz="24" w:space="1" w:color="auto"/>
      </w:pBdr>
      <w:overflowPunct w:val="0"/>
      <w:autoSpaceDE w:val="0"/>
      <w:autoSpaceDN w:val="0"/>
      <w:spacing w:before="2500" w:after="60" w:line="360" w:lineRule="atLeast"/>
      <w:ind w:left="720" w:hanging="720"/>
      <w:jc w:val="left"/>
    </w:pPr>
    <w:rPr>
      <w:rFonts w:ascii="Arial" w:eastAsia="돋움체" w:hAnsi="Arial" w:cs="Arial"/>
      <w:b/>
      <w:kern w:val="28"/>
      <w:sz w:val="50"/>
    </w:rPr>
  </w:style>
  <w:style w:type="paragraph" w:customStyle="1" w:styleId="ProjectName">
    <w:name w:val="표지_ProjectName"/>
    <w:basedOn w:val="a0"/>
    <w:rsid w:val="00887DAA"/>
    <w:pPr>
      <w:widowControl w:val="0"/>
      <w:wordWrap w:val="0"/>
      <w:autoSpaceDE w:val="0"/>
      <w:autoSpaceDN w:val="0"/>
      <w:spacing w:line="360" w:lineRule="exact"/>
    </w:pPr>
    <w:rPr>
      <w:rFonts w:ascii="Arial" w:hAnsi="Arial" w:cs="Arial"/>
      <w:b/>
      <w:bCs/>
      <w:kern w:val="2"/>
      <w:sz w:val="32"/>
      <w:szCs w:val="24"/>
    </w:rPr>
  </w:style>
  <w:style w:type="paragraph" w:customStyle="1" w:styleId="aff7">
    <w:name w:val="표지_날짜_보안등급"/>
    <w:basedOn w:val="a0"/>
    <w:rsid w:val="00887DAA"/>
    <w:pPr>
      <w:widowControl w:val="0"/>
      <w:wordWrap w:val="0"/>
      <w:autoSpaceDE w:val="0"/>
      <w:autoSpaceDN w:val="0"/>
      <w:spacing w:line="360" w:lineRule="exact"/>
      <w:jc w:val="right"/>
    </w:pPr>
    <w:rPr>
      <w:rFonts w:ascii="Arial" w:hAnsi="Arial" w:cs="Arial"/>
      <w:b/>
      <w:bCs/>
      <w:kern w:val="2"/>
      <w:sz w:val="32"/>
      <w:szCs w:val="24"/>
    </w:rPr>
  </w:style>
  <w:style w:type="character" w:customStyle="1" w:styleId="Arial">
    <w:name w:val="스타일 (영어) Arial (한글) 바탕체"/>
    <w:basedOn w:val="a1"/>
    <w:rsid w:val="00887DAA"/>
    <w:rPr>
      <w:rFonts w:ascii="Arial" w:eastAsia="돋움" w:hAnsi="Arial"/>
    </w:rPr>
  </w:style>
  <w:style w:type="paragraph" w:customStyle="1" w:styleId="TableofContents">
    <w:name w:val="TableofContents"/>
    <w:basedOn w:val="a0"/>
    <w:rsid w:val="00887DAA"/>
    <w:pPr>
      <w:widowControl w:val="0"/>
      <w:numPr>
        <w:numId w:val="7"/>
      </w:numPr>
      <w:tabs>
        <w:tab w:val="clear" w:pos="800"/>
      </w:tabs>
      <w:wordWrap w:val="0"/>
      <w:autoSpaceDE w:val="0"/>
      <w:autoSpaceDN w:val="0"/>
      <w:spacing w:after="120" w:line="360" w:lineRule="atLeast"/>
      <w:ind w:left="0" w:firstLine="0"/>
    </w:pPr>
    <w:rPr>
      <w:rFonts w:ascii="Arial" w:hAnsi="Arial" w:cs="Arial"/>
      <w:b/>
      <w:bCs/>
      <w:kern w:val="2"/>
      <w:sz w:val="32"/>
      <w:szCs w:val="24"/>
    </w:rPr>
  </w:style>
  <w:style w:type="paragraph" w:customStyle="1" w:styleId="11">
    <w:name w:val="기호1"/>
    <w:basedOn w:val="a0"/>
    <w:rsid w:val="00887DAA"/>
    <w:pPr>
      <w:widowControl w:val="0"/>
      <w:numPr>
        <w:ilvl w:val="2"/>
        <w:numId w:val="7"/>
      </w:numPr>
      <w:tabs>
        <w:tab w:val="clear" w:pos="1560"/>
        <w:tab w:val="num" w:pos="800"/>
      </w:tabs>
      <w:wordWrap w:val="0"/>
      <w:autoSpaceDE w:val="0"/>
      <w:autoSpaceDN w:val="0"/>
      <w:spacing w:line="360" w:lineRule="atLeast"/>
      <w:ind w:left="800" w:hanging="400"/>
    </w:pPr>
    <w:rPr>
      <w:rFonts w:ascii="Arial" w:hAnsi="Arial" w:cs="Arial"/>
      <w:kern w:val="2"/>
      <w:sz w:val="20"/>
      <w:szCs w:val="24"/>
    </w:rPr>
  </w:style>
  <w:style w:type="paragraph" w:customStyle="1" w:styleId="1-1">
    <w:name w:val="기호1-1"/>
    <w:basedOn w:val="11"/>
    <w:rsid w:val="00887DAA"/>
    <w:pPr>
      <w:numPr>
        <w:ilvl w:val="0"/>
        <w:numId w:val="8"/>
      </w:numPr>
      <w:tabs>
        <w:tab w:val="clear" w:pos="400"/>
        <w:tab w:val="num" w:pos="800"/>
      </w:tabs>
      <w:ind w:left="800"/>
    </w:pPr>
    <w:rPr>
      <w:b/>
      <w:bCs/>
    </w:rPr>
  </w:style>
  <w:style w:type="paragraph" w:customStyle="1" w:styleId="2">
    <w:name w:val="기호2"/>
    <w:basedOn w:val="11"/>
    <w:rsid w:val="00887DAA"/>
    <w:pPr>
      <w:numPr>
        <w:numId w:val="2"/>
      </w:numPr>
      <w:tabs>
        <w:tab w:val="num" w:pos="1260"/>
      </w:tabs>
      <w:ind w:left="1260"/>
    </w:pPr>
  </w:style>
  <w:style w:type="paragraph" w:customStyle="1" w:styleId="00">
    <w:name w:val="기호0"/>
    <w:basedOn w:val="a0"/>
    <w:rsid w:val="00887DAA"/>
    <w:pPr>
      <w:widowControl w:val="0"/>
      <w:wordWrap w:val="0"/>
      <w:autoSpaceDE w:val="0"/>
      <w:autoSpaceDN w:val="0"/>
      <w:spacing w:line="360" w:lineRule="atLeast"/>
      <w:ind w:left="142"/>
    </w:pPr>
    <w:rPr>
      <w:rFonts w:ascii="바탕" w:eastAsia="Times New Roman"/>
      <w:kern w:val="2"/>
      <w:sz w:val="20"/>
      <w:szCs w:val="24"/>
    </w:rPr>
  </w:style>
  <w:style w:type="paragraph" w:customStyle="1" w:styleId="-7">
    <w:name w:val="나열-줄"/>
    <w:basedOn w:val="a0"/>
    <w:rsid w:val="00887DAA"/>
    <w:pPr>
      <w:widowControl w:val="0"/>
      <w:wordWrap w:val="0"/>
      <w:spacing w:line="360" w:lineRule="atLeast"/>
      <w:ind w:left="567"/>
    </w:pPr>
    <w:rPr>
      <w:rFonts w:ascii="Times New Roman" w:eastAsia="굴림체"/>
      <w:sz w:val="20"/>
    </w:rPr>
  </w:style>
  <w:style w:type="paragraph" w:customStyle="1" w:styleId="15">
    <w:name w:val="스타일 제목 1 +"/>
    <w:basedOn w:val="10"/>
    <w:rsid w:val="00887DAA"/>
    <w:pPr>
      <w:tabs>
        <w:tab w:val="num" w:pos="555"/>
      </w:tabs>
      <w:autoSpaceDE w:val="0"/>
      <w:autoSpaceDN w:val="0"/>
      <w:spacing w:before="0" w:after="0" w:line="360" w:lineRule="atLeast"/>
      <w:ind w:left="555" w:hanging="555"/>
    </w:pPr>
    <w:rPr>
      <w:rFonts w:ascii="Arial" w:eastAsia="돋움" w:cs="Arial"/>
      <w:bCs/>
      <w:szCs w:val="28"/>
    </w:rPr>
  </w:style>
  <w:style w:type="paragraph" w:customStyle="1" w:styleId="31">
    <w:name w:val="스타일 제목 3 +"/>
    <w:basedOn w:val="3"/>
    <w:rsid w:val="00887DAA"/>
    <w:pPr>
      <w:tabs>
        <w:tab w:val="num" w:pos="1429"/>
      </w:tabs>
      <w:wordWrap w:val="0"/>
      <w:autoSpaceDE w:val="0"/>
      <w:autoSpaceDN w:val="0"/>
      <w:spacing w:before="0" w:after="0" w:line="360" w:lineRule="atLeast"/>
      <w:ind w:left="1429" w:hanging="720"/>
    </w:pPr>
    <w:rPr>
      <w:rFonts w:ascii="Arial" w:eastAsia="돋움" w:cs="Arial"/>
      <w:szCs w:val="24"/>
    </w:rPr>
  </w:style>
  <w:style w:type="paragraph" w:customStyle="1" w:styleId="aff8">
    <w:name w:val="스타일 돋움 왼쪽"/>
    <w:basedOn w:val="a0"/>
    <w:rsid w:val="00887DAA"/>
    <w:pPr>
      <w:widowControl w:val="0"/>
      <w:wordWrap w:val="0"/>
      <w:autoSpaceDE w:val="0"/>
      <w:autoSpaceDN w:val="0"/>
      <w:spacing w:line="360" w:lineRule="atLeast"/>
      <w:ind w:firstLineChars="100" w:firstLine="100"/>
      <w:jc w:val="left"/>
    </w:pPr>
    <w:rPr>
      <w:rFonts w:ascii="돋움" w:eastAsia="돋움" w:hAnsi="돋움" w:cs="바탕"/>
      <w:sz w:val="20"/>
    </w:rPr>
  </w:style>
  <w:style w:type="paragraph" w:customStyle="1" w:styleId="nextPMS">
    <w:name w:val="[nextPMS]일반 문장"/>
    <w:basedOn w:val="aff8"/>
    <w:rsid w:val="00887DAA"/>
    <w:pPr>
      <w:ind w:firstLine="200"/>
    </w:pPr>
    <w:rPr>
      <w:rFonts w:ascii="Arial" w:hAnsi="Arial"/>
    </w:rPr>
  </w:style>
  <w:style w:type="table" w:styleId="51">
    <w:name w:val="Table Columns 5"/>
    <w:basedOn w:val="a2"/>
    <w:rsid w:val="00887DAA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9">
    <w:name w:val="Strong"/>
    <w:basedOn w:val="a1"/>
    <w:uiPriority w:val="22"/>
    <w:qFormat/>
    <w:rsid w:val="00887DAA"/>
    <w:rPr>
      <w:b/>
      <w:bCs/>
    </w:rPr>
  </w:style>
  <w:style w:type="table" w:styleId="16">
    <w:name w:val="Table Classic 1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1">
    <w:name w:val="Table Grid 7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0">
    <w:name w:val="Table 3D effects 1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2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2"/>
    <w:rsid w:val="00887DAA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Char3">
    <w:name w:val="풍선 도움말 텍스트 Char"/>
    <w:basedOn w:val="a1"/>
    <w:link w:val="afe"/>
    <w:rsid w:val="00887DAA"/>
    <w:rPr>
      <w:rFonts w:ascii="Arial" w:eastAsia="돋움" w:hAnsi="Arial"/>
      <w:sz w:val="18"/>
      <w:szCs w:val="18"/>
    </w:rPr>
  </w:style>
  <w:style w:type="character" w:styleId="affa">
    <w:name w:val="Book Title"/>
    <w:basedOn w:val="a1"/>
    <w:uiPriority w:val="33"/>
    <w:qFormat/>
    <w:rsid w:val="00887DAA"/>
    <w:rPr>
      <w:b/>
      <w:bCs/>
      <w:smallCaps/>
      <w:spacing w:val="5"/>
    </w:rPr>
  </w:style>
  <w:style w:type="table" w:styleId="3-6">
    <w:name w:val="Medium Grid 3 Accent 6"/>
    <w:basedOn w:val="a2"/>
    <w:uiPriority w:val="69"/>
    <w:rsid w:val="00496B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2"/>
    <w:uiPriority w:val="69"/>
    <w:rsid w:val="00496B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8">
    <w:name w:val="Table Simple 1"/>
    <w:basedOn w:val="a2"/>
    <w:rsid w:val="00496BED"/>
    <w:pPr>
      <w:adjustRightInd w:val="0"/>
      <w:spacing w:line="280" w:lineRule="atLeast"/>
      <w:jc w:val="both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2"/>
    <w:rsid w:val="00496BED"/>
    <w:pPr>
      <w:adjustRightInd w:val="0"/>
      <w:spacing w:line="28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2">
    <w:name w:val="Table Grid 5"/>
    <w:basedOn w:val="a2"/>
    <w:rsid w:val="00496BED"/>
    <w:pPr>
      <w:adjustRightInd w:val="0"/>
      <w:spacing w:line="28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xl65">
    <w:name w:val="xl65"/>
    <w:basedOn w:val="a0"/>
    <w:rsid w:val="00471CE7"/>
    <w:pPr>
      <w:widowControl w:val="0"/>
      <w:autoSpaceDE w:val="0"/>
      <w:autoSpaceDN w:val="0"/>
      <w:adjustRightInd/>
      <w:spacing w:line="240" w:lineRule="auto"/>
      <w:jc w:val="center"/>
      <w:textAlignment w:val="center"/>
    </w:pPr>
    <w:rPr>
      <w:rFonts w:ascii="굴림" w:eastAsia="굴림" w:hAnsi="굴림" w:cs="굴림"/>
      <w:color w:val="000000"/>
      <w:szCs w:val="22"/>
    </w:rPr>
  </w:style>
  <w:style w:type="character" w:customStyle="1" w:styleId="2Char">
    <w:name w:val="제목 2 Char"/>
    <w:aliases w:val="1 Char,제목2 Char"/>
    <w:basedOn w:val="a1"/>
    <w:link w:val="20"/>
    <w:rsid w:val="005D6A47"/>
    <w:rPr>
      <w:rFonts w:ascii="바탕체" w:eastAsia="맑은 고딕" w:hAnsi="Arial"/>
      <w:b/>
      <w:sz w:val="28"/>
    </w:rPr>
  </w:style>
  <w:style w:type="paragraph" w:styleId="affb">
    <w:name w:val="Body Text"/>
    <w:basedOn w:val="a0"/>
    <w:link w:val="Char6"/>
    <w:uiPriority w:val="99"/>
    <w:unhideWhenUsed/>
    <w:rsid w:val="00DD1F3E"/>
    <w:pPr>
      <w:adjustRightInd/>
      <w:snapToGrid w:val="0"/>
      <w:spacing w:line="384" w:lineRule="auto"/>
      <w:ind w:left="600"/>
      <w:jc w:val="left"/>
      <w:textAlignment w:val="auto"/>
    </w:pPr>
    <w:rPr>
      <w:rFonts w:ascii="함초롬바탕" w:eastAsia="함초롬바탕" w:hAnsi="함초롬바탕" w:cs="굴림"/>
      <w:color w:val="000000"/>
      <w:sz w:val="20"/>
    </w:rPr>
  </w:style>
  <w:style w:type="character" w:customStyle="1" w:styleId="Char6">
    <w:name w:val="본문 Char"/>
    <w:basedOn w:val="a1"/>
    <w:link w:val="affb"/>
    <w:uiPriority w:val="99"/>
    <w:rsid w:val="00DD1F3E"/>
    <w:rPr>
      <w:rFonts w:ascii="함초롬바탕" w:eastAsia="함초롬바탕" w:hAnsi="함초롬바탕" w:cs="굴림"/>
      <w:color w:val="000000"/>
    </w:rPr>
  </w:style>
  <w:style w:type="paragraph" w:customStyle="1" w:styleId="affc">
    <w:name w:val="개요"/>
    <w:basedOn w:val="a0"/>
    <w:rsid w:val="009B4469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fd">
    <w:name w:val="Normal (Web)"/>
    <w:basedOn w:val="a0"/>
    <w:uiPriority w:val="99"/>
    <w:unhideWhenUsed/>
    <w:rsid w:val="00CF46B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90">
    <w:name w:val="toc 9"/>
    <w:basedOn w:val="a0"/>
    <w:next w:val="a0"/>
    <w:autoRedefine/>
    <w:uiPriority w:val="39"/>
    <w:unhideWhenUsed/>
    <w:rsid w:val="00EF54D4"/>
    <w:pPr>
      <w:widowControl w:val="0"/>
      <w:wordWrap w:val="0"/>
      <w:autoSpaceDE w:val="0"/>
      <w:autoSpaceDN w:val="0"/>
      <w:adjustRightInd/>
      <w:spacing w:after="160" w:line="259" w:lineRule="auto"/>
      <w:ind w:leftChars="1600" w:left="3400"/>
      <w:textAlignment w:val="auto"/>
    </w:pPr>
    <w:rPr>
      <w:rFonts w:asciiTheme="minorHAnsi" w:eastAsiaTheme="minorEastAsia" w:hAnsiTheme="minorHAnsi" w:cstheme="minorBidi"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3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498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291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1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59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59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00.%20CMMI%20&#44288;&#47144;\201.%20CMMI%20Level3%20&#51089;&#50629;\&#54532;&#47196;&#49464;&#49828;%20&#51089;&#50629;\PMC&#51089;&#50629;\&#44032;&#51060;&#46300;&#48143;&#53596;&#54540;&#47551;\&#50629;&#47924;&#47588;&#45684;&#50620;_&#50892;&#46300;&#49464;&#47196;&#50577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A8FB6-FD69-4FEB-8102-8D76B32C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업무매뉴얼_워드세로양식.dot</Template>
  <TotalTime>40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IBK 시스템</Company>
  <LinksUpToDate>false</LinksUpToDate>
  <CharactersWithSpaces>1851</CharactersWithSpaces>
  <SharedDoc>false</SharedDoc>
  <HLinks>
    <vt:vector size="432" baseType="variant">
      <vt:variant>
        <vt:i4>1966143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_Toc230684584</vt:lpwstr>
      </vt:variant>
      <vt:variant>
        <vt:i4>1966143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_Toc230684583</vt:lpwstr>
      </vt:variant>
      <vt:variant>
        <vt:i4>1966143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_Toc230684582</vt:lpwstr>
      </vt:variant>
      <vt:variant>
        <vt:i4>1966143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_Toc230684581</vt:lpwstr>
      </vt:variant>
      <vt:variant>
        <vt:i4>1966143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_Toc230684580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_Toc230684579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_Toc230684578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_Toc230684577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_Toc230684576</vt:lpwstr>
      </vt:variant>
      <vt:variant>
        <vt:i4>1114175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_Toc230684575</vt:lpwstr>
      </vt:variant>
      <vt:variant>
        <vt:i4>1114175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_Toc230684574</vt:lpwstr>
      </vt:variant>
      <vt:variant>
        <vt:i4>1114175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_Toc230684573</vt:lpwstr>
      </vt:variant>
      <vt:variant>
        <vt:i4>1114175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_Toc230684572</vt:lpwstr>
      </vt:variant>
      <vt:variant>
        <vt:i4>1114175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_Toc230684571</vt:lpwstr>
      </vt:variant>
      <vt:variant>
        <vt:i4>1114175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_Toc230684570</vt:lpwstr>
      </vt:variant>
      <vt:variant>
        <vt:i4>1048639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_Toc230684569</vt:lpwstr>
      </vt:variant>
      <vt:variant>
        <vt:i4>1048639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_Toc230684568</vt:lpwstr>
      </vt:variant>
      <vt:variant>
        <vt:i4>1048639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_Toc230684567</vt:lpwstr>
      </vt:variant>
      <vt:variant>
        <vt:i4>1048639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_Toc230684566</vt:lpwstr>
      </vt:variant>
      <vt:variant>
        <vt:i4>1835071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_Toc251758910</vt:lpwstr>
      </vt:variant>
      <vt:variant>
        <vt:i4>1900607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_Toc251758909</vt:lpwstr>
      </vt:variant>
      <vt:variant>
        <vt:i4>1900607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_Toc251758908</vt:lpwstr>
      </vt:variant>
      <vt:variant>
        <vt:i4>1900607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_Toc251758907</vt:lpwstr>
      </vt:variant>
      <vt:variant>
        <vt:i4>1900607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_Toc251758906</vt:lpwstr>
      </vt:variant>
      <vt:variant>
        <vt:i4>1900607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_Toc251758905</vt:lpwstr>
      </vt:variant>
      <vt:variant>
        <vt:i4>1900607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_Toc251758904</vt:lpwstr>
      </vt:variant>
      <vt:variant>
        <vt:i4>1900607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_Toc251758903</vt:lpwstr>
      </vt:variant>
      <vt:variant>
        <vt:i4>1900607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_Toc251758902</vt:lpwstr>
      </vt:variant>
      <vt:variant>
        <vt:i4>1900607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_Toc251758901</vt:lpwstr>
      </vt:variant>
      <vt:variant>
        <vt:i4>1900607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_Toc251758900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_Toc251758899</vt:lpwstr>
      </vt:variant>
      <vt:variant>
        <vt:i4>1310782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_Toc251758898</vt:lpwstr>
      </vt:variant>
      <vt:variant>
        <vt:i4>1310782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_Toc251758897</vt:lpwstr>
      </vt:variant>
      <vt:variant>
        <vt:i4>1310782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_Toc251758896</vt:lpwstr>
      </vt:variant>
      <vt:variant>
        <vt:i4>1310782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_Toc251758895</vt:lpwstr>
      </vt:variant>
      <vt:variant>
        <vt:i4>1310782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_Toc251758894</vt:lpwstr>
      </vt:variant>
      <vt:variant>
        <vt:i4>1310782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_Toc251758893</vt:lpwstr>
      </vt:variant>
      <vt:variant>
        <vt:i4>1310782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_Toc251758892</vt:lpwstr>
      </vt:variant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_Toc251758891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_Toc251758890</vt:lpwstr>
      </vt:variant>
      <vt:variant>
        <vt:i4>1376318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_Toc251758889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_Toc251758888</vt:lpwstr>
      </vt:variant>
      <vt:variant>
        <vt:i4>1376318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_Toc251758887</vt:lpwstr>
      </vt:variant>
      <vt:variant>
        <vt:i4>1376318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_Toc251758886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_Toc251758885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_Toc251758884</vt:lpwstr>
      </vt:variant>
      <vt:variant>
        <vt:i4>1376318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_Toc251758883</vt:lpwstr>
      </vt:variant>
      <vt:variant>
        <vt:i4>1376318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_Toc251758882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_Toc251758881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_Toc251758880</vt:lpwstr>
      </vt:variant>
      <vt:variant>
        <vt:i4>1703998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_Toc251758879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_Toc251758878</vt:lpwstr>
      </vt:variant>
      <vt:variant>
        <vt:i4>1703998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_Toc251758877</vt:lpwstr>
      </vt:variant>
      <vt:variant>
        <vt:i4>1703998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_Toc251758876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_Toc251758875</vt:lpwstr>
      </vt:variant>
      <vt:variant>
        <vt:i4>1703998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_Toc251758874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_Toc251758873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_Toc251758872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_Toc251758871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_Toc251758870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_Toc251758869</vt:lpwstr>
      </vt:variant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_Toc251758868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_Toc251758867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_Toc251758866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_Toc251758865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_Toc251758864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_Toc251758863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_Toc251758862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_Toc251758861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_Toc251758860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_Toc251758859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_Toc251758858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김유신</dc:creator>
  <cp:lastModifiedBy>Windows 사용자</cp:lastModifiedBy>
  <cp:revision>8</cp:revision>
  <cp:lastPrinted>2012-04-14T05:17:00Z</cp:lastPrinted>
  <dcterms:created xsi:type="dcterms:W3CDTF">2017-05-16T08:53:00Z</dcterms:created>
  <dcterms:modified xsi:type="dcterms:W3CDTF">2017-05-16T09:33:00Z</dcterms:modified>
</cp:coreProperties>
</file>